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8A7AFA" w:rsidTr="008A7AFA">
        <w:tc>
          <w:tcPr>
            <w:tcW w:w="3600" w:type="dxa"/>
          </w:tcPr>
          <w:p w:rsidR="008A7AFA" w:rsidRDefault="008A7AFA" w:rsidP="009260CD"/>
          <w:p w:rsidR="008A7AFA" w:rsidRDefault="008A7AFA" w:rsidP="00036450"/>
          <w:p w:rsidR="006B47E6" w:rsidRDefault="006B47E6" w:rsidP="00036450"/>
          <w:p w:rsidR="006B47E6" w:rsidRDefault="006B47E6" w:rsidP="00036450"/>
          <w:p w:rsidR="006B47E6" w:rsidRDefault="006B47E6" w:rsidP="00036450"/>
          <w:p w:rsidR="006B47E6" w:rsidRDefault="006B47E6" w:rsidP="00036450"/>
          <w:p w:rsidR="008A7AFA" w:rsidRDefault="008A7AFA" w:rsidP="00036450"/>
          <w:p w:rsidR="008A7AFA" w:rsidRPr="00D94991" w:rsidRDefault="008A7AFA" w:rsidP="008A7AFA">
            <w:pPr>
              <w:rPr>
                <w:rFonts w:ascii="Arial Black" w:hAnsi="Arial Black"/>
                <w:color w:val="0D0D0D" w:themeColor="text1" w:themeTint="F2"/>
                <w:sz w:val="48"/>
                <w:szCs w:val="48"/>
              </w:rPr>
            </w:pPr>
            <w:proofErr w:type="spellStart"/>
            <w:r>
              <w:rPr>
                <w:rFonts w:ascii="Arial Black" w:hAnsi="Arial Black"/>
                <w:color w:val="0D0D0D" w:themeColor="text1" w:themeTint="F2"/>
                <w:sz w:val="48"/>
                <w:szCs w:val="48"/>
              </w:rPr>
              <w:t>Balabaskar</w:t>
            </w:r>
            <w:proofErr w:type="spellEnd"/>
            <w:r>
              <w:rPr>
                <w:rFonts w:ascii="Arial Black" w:hAnsi="Arial Black"/>
                <w:color w:val="0D0D0D" w:themeColor="text1" w:themeTint="F2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Arial Black" w:hAnsi="Arial Black"/>
                <w:color w:val="DD8047" w:themeColor="accent2"/>
                <w:sz w:val="48"/>
                <w:szCs w:val="48"/>
              </w:rPr>
              <w:t>Kesavan</w:t>
            </w:r>
            <w:proofErr w:type="spellEnd"/>
          </w:p>
          <w:p w:rsidR="008A7AFA" w:rsidRDefault="008A7AFA" w:rsidP="00036450"/>
          <w:sdt>
            <w:sdtPr>
              <w:id w:val="-1954003311"/>
              <w:placeholder>
                <w:docPart w:val="325B56F9BFC24FD7883B35103D810EED"/>
              </w:placeholder>
              <w:temporary/>
              <w:showingPlcHdr/>
              <w15:appearance w15:val="hidden"/>
            </w:sdtPr>
            <w:sdtEndPr/>
            <w:sdtContent>
              <w:p w:rsidR="008A7AFA" w:rsidRPr="00CB0055" w:rsidRDefault="008A7AFA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704C2ADCB96444DA566314521EAA75B"/>
              </w:placeholder>
              <w:temporary/>
              <w:showingPlcHdr/>
              <w15:appearance w15:val="hidden"/>
            </w:sdtPr>
            <w:sdtEndPr/>
            <w:sdtContent>
              <w:p w:rsidR="008A7AFA" w:rsidRDefault="008A7AFA" w:rsidP="004D3011">
                <w:r w:rsidRPr="004D3011">
                  <w:t>PHONE:</w:t>
                </w:r>
              </w:p>
            </w:sdtContent>
          </w:sdt>
          <w:p w:rsidR="008A7AFA" w:rsidRDefault="008A7AFA" w:rsidP="004D3011">
            <w:r>
              <w:t>+44-7459888036</w:t>
            </w:r>
          </w:p>
          <w:p w:rsidR="008A7AFA" w:rsidRPr="004D3011" w:rsidRDefault="008A7AFA" w:rsidP="004D3011"/>
          <w:sdt>
            <w:sdtPr>
              <w:id w:val="-240260293"/>
              <w:placeholder>
                <w:docPart w:val="F125A26A594641E499268B85EDF3DED0"/>
              </w:placeholder>
              <w:temporary/>
              <w:showingPlcHdr/>
              <w15:appearance w15:val="hidden"/>
            </w:sdtPr>
            <w:sdtEndPr/>
            <w:sdtContent>
              <w:p w:rsidR="008A7AFA" w:rsidRDefault="008A7AFA" w:rsidP="004D3011">
                <w:r w:rsidRPr="004D3011">
                  <w:t>EMAIL:</w:t>
                </w:r>
              </w:p>
            </w:sdtContent>
          </w:sdt>
          <w:p w:rsidR="008A7AFA" w:rsidRDefault="001A2ED5" w:rsidP="004D3011">
            <w:hyperlink r:id="rId10" w:history="1">
              <w:r w:rsidR="008A7AFA" w:rsidRPr="006836E4">
                <w:rPr>
                  <w:rStyle w:val="Hyperlink"/>
                </w:rPr>
                <w:t>balabaskark@gmail.com</w:t>
              </w:r>
            </w:hyperlink>
          </w:p>
          <w:p w:rsidR="008A7AFA" w:rsidRDefault="008A7AFA" w:rsidP="004D3011"/>
          <w:p w:rsidR="008A7AFA" w:rsidRDefault="008A7AFA" w:rsidP="008A7AFA">
            <w:r>
              <w:t>ADDRESS:</w:t>
            </w:r>
          </w:p>
          <w:p w:rsidR="008A7AFA" w:rsidRPr="008A7AFA" w:rsidRDefault="008A7AFA" w:rsidP="008A7AFA">
            <w:r w:rsidRPr="008A7AFA">
              <w:t xml:space="preserve">1, </w:t>
            </w:r>
            <w:proofErr w:type="spellStart"/>
            <w:r w:rsidRPr="008A7AFA">
              <w:t>Pinder</w:t>
            </w:r>
            <w:proofErr w:type="spellEnd"/>
            <w:r w:rsidRPr="008A7AFA">
              <w:t xml:space="preserve"> Street, Leeds LS12 5LH</w:t>
            </w:r>
          </w:p>
          <w:p w:rsidR="008A7AFA" w:rsidRPr="00CB0055" w:rsidRDefault="008A7AFA" w:rsidP="008A7AFA">
            <w:pPr>
              <w:pStyle w:val="Heading3"/>
            </w:pPr>
            <w:r>
              <w:t>Languages</w:t>
            </w:r>
          </w:p>
          <w:p w:rsidR="008A7AFA" w:rsidRDefault="008A7AFA" w:rsidP="008A7AFA">
            <w:r>
              <w:t>English</w:t>
            </w:r>
          </w:p>
          <w:p w:rsidR="008A7AFA" w:rsidRDefault="008A7AFA" w:rsidP="008A7AFA">
            <w:r>
              <w:t>Tamil</w:t>
            </w:r>
          </w:p>
          <w:p w:rsidR="008A7AFA" w:rsidRDefault="008A7AFA" w:rsidP="008A7AFA">
            <w:r>
              <w:t>Hindi</w:t>
            </w:r>
          </w:p>
          <w:sdt>
            <w:sdtPr>
              <w:id w:val="-1444214663"/>
              <w:placeholder>
                <w:docPart w:val="5F1A25396BB7494FB8B4FBCD6909313A"/>
              </w:placeholder>
              <w:temporary/>
              <w:showingPlcHdr/>
              <w15:appearance w15:val="hidden"/>
            </w:sdtPr>
            <w:sdtEndPr/>
            <w:sdtContent>
              <w:p w:rsidR="008A7AFA" w:rsidRPr="00CB0055" w:rsidRDefault="008A7AFA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8A7AFA" w:rsidRDefault="008A7AFA" w:rsidP="004D3011">
            <w:r>
              <w:t>Reading</w:t>
            </w:r>
          </w:p>
          <w:p w:rsidR="008A7AFA" w:rsidRDefault="008A7AFA" w:rsidP="004D3011">
            <w:r>
              <w:t>Listening Music</w:t>
            </w:r>
          </w:p>
          <w:p w:rsidR="008A7AFA" w:rsidRDefault="008A7AFA" w:rsidP="004D3011">
            <w:r>
              <w:t>Photography</w:t>
            </w:r>
          </w:p>
          <w:p w:rsidR="008A7AFA" w:rsidRDefault="008A7AFA" w:rsidP="008A7AFA">
            <w:r>
              <w:t>Watching Cricket</w:t>
            </w:r>
          </w:p>
          <w:p w:rsidR="00717130" w:rsidRDefault="00851050" w:rsidP="00717130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personal</w:t>
            </w:r>
          </w:p>
          <w:p w:rsidR="007551C8" w:rsidRDefault="007551C8" w:rsidP="007551C8">
            <w:r w:rsidRPr="007551C8">
              <w:rPr>
                <w:b/>
              </w:rPr>
              <w:t>Sex</w:t>
            </w:r>
            <w:r w:rsidRPr="007551C8">
              <w:rPr>
                <w:b/>
              </w:rPr>
              <w:tab/>
              <w:t xml:space="preserve">         :</w:t>
            </w:r>
            <w:r>
              <w:t xml:space="preserve"> MALE</w:t>
            </w:r>
          </w:p>
          <w:p w:rsidR="007551C8" w:rsidRDefault="007551C8" w:rsidP="007551C8">
            <w:r w:rsidRPr="007551C8">
              <w:rPr>
                <w:b/>
              </w:rPr>
              <w:t>Nationality     :</w:t>
            </w:r>
            <w:r>
              <w:t xml:space="preserve"> INDIAN</w:t>
            </w:r>
          </w:p>
          <w:p w:rsidR="007551C8" w:rsidRDefault="007551C8" w:rsidP="007551C8">
            <w:r w:rsidRPr="007551C8">
              <w:rPr>
                <w:b/>
              </w:rPr>
              <w:t>Marital Status :</w:t>
            </w:r>
            <w:r>
              <w:t xml:space="preserve"> MARRIED</w:t>
            </w:r>
          </w:p>
          <w:p w:rsidR="007551C8" w:rsidRDefault="007551C8" w:rsidP="007551C8">
            <w:r w:rsidRPr="007551C8">
              <w:rPr>
                <w:b/>
              </w:rPr>
              <w:t>Date of birth  :</w:t>
            </w:r>
            <w:r>
              <w:t xml:space="preserve"> 11-Sep-1978</w:t>
            </w:r>
          </w:p>
          <w:p w:rsidR="007551C8" w:rsidRPr="007551C8" w:rsidRDefault="007551C8" w:rsidP="007551C8">
            <w:pPr>
              <w:spacing w:line="276" w:lineRule="auto"/>
              <w:rPr>
                <w:b/>
              </w:rPr>
            </w:pPr>
            <w:r w:rsidRPr="007551C8">
              <w:rPr>
                <w:b/>
              </w:rPr>
              <w:t>Permanent Address:</w:t>
            </w:r>
          </w:p>
          <w:p w:rsidR="007551C8" w:rsidRPr="007551C8" w:rsidRDefault="007551C8" w:rsidP="007551C8">
            <w:pPr>
              <w:spacing w:line="276" w:lineRule="auto"/>
              <w:rPr>
                <w:sz w:val="16"/>
                <w:szCs w:val="16"/>
              </w:rPr>
            </w:pPr>
            <w:r w:rsidRPr="007551C8">
              <w:rPr>
                <w:sz w:val="16"/>
                <w:szCs w:val="16"/>
              </w:rPr>
              <w:t>31, L.N.PALAYAM, PERAMBAI, VILLIANUR POST, PONDICERRY, TAMILNADU,</w:t>
            </w:r>
          </w:p>
          <w:p w:rsidR="00717130" w:rsidRPr="007551C8" w:rsidRDefault="007551C8" w:rsidP="007551C8">
            <w:pPr>
              <w:rPr>
                <w:sz w:val="16"/>
                <w:szCs w:val="16"/>
              </w:rPr>
            </w:pPr>
            <w:r w:rsidRPr="007551C8">
              <w:rPr>
                <w:sz w:val="16"/>
                <w:szCs w:val="16"/>
              </w:rPr>
              <w:t>India - 605110.</w:t>
            </w:r>
          </w:p>
          <w:p w:rsidR="00717130" w:rsidRDefault="00717130" w:rsidP="008A7AFA"/>
          <w:p w:rsidR="00717130" w:rsidRDefault="00851050" w:rsidP="00717130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passport</w:t>
            </w:r>
          </w:p>
          <w:p w:rsidR="007551C8" w:rsidRDefault="007551C8" w:rsidP="007551C8">
            <w:r w:rsidRPr="007551C8">
              <w:rPr>
                <w:b/>
              </w:rPr>
              <w:t>Passport Number :</w:t>
            </w:r>
            <w:r>
              <w:t xml:space="preserve"> P0532702</w:t>
            </w:r>
          </w:p>
          <w:p w:rsidR="007551C8" w:rsidRDefault="007551C8" w:rsidP="007551C8">
            <w:r w:rsidRPr="007551C8">
              <w:rPr>
                <w:b/>
              </w:rPr>
              <w:t>Place of Issue       :</w:t>
            </w:r>
            <w:r>
              <w:t xml:space="preserve"> CHENNAI</w:t>
            </w:r>
          </w:p>
          <w:p w:rsidR="007551C8" w:rsidRDefault="007551C8" w:rsidP="007551C8">
            <w:r w:rsidRPr="007551C8">
              <w:rPr>
                <w:b/>
              </w:rPr>
              <w:t>Issued on              :</w:t>
            </w:r>
            <w:r>
              <w:t xml:space="preserve"> 02.06.2016</w:t>
            </w:r>
          </w:p>
          <w:p w:rsidR="00717130" w:rsidRPr="004D3011" w:rsidRDefault="007551C8" w:rsidP="007551C8">
            <w:r w:rsidRPr="007551C8">
              <w:rPr>
                <w:b/>
              </w:rPr>
              <w:t xml:space="preserve">Validity                </w:t>
            </w:r>
            <w:r>
              <w:rPr>
                <w:b/>
              </w:rPr>
              <w:t xml:space="preserve"> </w:t>
            </w:r>
            <w:r w:rsidRPr="007551C8">
              <w:rPr>
                <w:b/>
              </w:rPr>
              <w:t xml:space="preserve"> :</w:t>
            </w:r>
            <w:r>
              <w:t xml:space="preserve"> 01.06.2026</w:t>
            </w:r>
          </w:p>
        </w:tc>
        <w:tc>
          <w:tcPr>
            <w:tcW w:w="720" w:type="dxa"/>
          </w:tcPr>
          <w:p w:rsidR="008A7AFA" w:rsidRDefault="008A7AFA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984468" w:rsidRPr="008A7AFA" w:rsidRDefault="009E18A5" w:rsidP="00984468">
            <w:pPr>
              <w:pStyle w:val="Heading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TechNical Architect</w:t>
            </w:r>
          </w:p>
          <w:p w:rsidR="008A7AFA" w:rsidRDefault="008A7AFA" w:rsidP="007C49DB">
            <w:pPr>
              <w:pStyle w:val="Heading2"/>
              <w:jc w:val="both"/>
            </w:pPr>
            <w:r>
              <w:t>summary</w:t>
            </w:r>
          </w:p>
          <w:p w:rsidR="008A7AFA" w:rsidRDefault="008A7AFA" w:rsidP="007C49DB">
            <w:pPr>
              <w:jc w:val="both"/>
            </w:pPr>
          </w:p>
          <w:p w:rsidR="007C49DB" w:rsidRDefault="007C49DB" w:rsidP="007C49DB">
            <w:pPr>
              <w:jc w:val="both"/>
            </w:pPr>
            <w:r>
              <w:t>Se</w:t>
            </w:r>
            <w:r w:rsidR="00CA380D">
              <w:t xml:space="preserve">nior </w:t>
            </w:r>
            <w:r w:rsidR="009E18A5">
              <w:t>Technical Solutions Architect</w:t>
            </w:r>
            <w:r w:rsidR="00CA380D">
              <w:t xml:space="preserve"> </w:t>
            </w:r>
            <w:r w:rsidR="007551C8">
              <w:t xml:space="preserve">with 15+ years IT experience, </w:t>
            </w:r>
            <w:r w:rsidR="00CA380D">
              <w:t>specialized</w:t>
            </w:r>
            <w:r>
              <w:t xml:space="preserve"> in all UNIX, Linux Windows’s operating systems administration, networking concepts and storage</w:t>
            </w:r>
            <w:r w:rsidR="00CA380D">
              <w:t xml:space="preserve"> maintenance</w:t>
            </w:r>
            <w:r>
              <w:t xml:space="preserve">. </w:t>
            </w:r>
          </w:p>
          <w:p w:rsidR="007C49DB" w:rsidRDefault="007C49DB" w:rsidP="007C49DB">
            <w:pPr>
              <w:jc w:val="both"/>
            </w:pPr>
          </w:p>
          <w:p w:rsidR="007C49DB" w:rsidRDefault="007C49DB" w:rsidP="007C49DB">
            <w:pPr>
              <w:jc w:val="both"/>
            </w:pPr>
            <w:r>
              <w:t xml:space="preserve">Worked on datacenter </w:t>
            </w:r>
            <w:r w:rsidR="00EB4A1A">
              <w:t>build, migration planning</w:t>
            </w:r>
            <w:r>
              <w:t xml:space="preserve"> and maintenance. </w:t>
            </w:r>
            <w:r w:rsidR="00EB4A1A">
              <w:t xml:space="preserve"> Physical to virtual migration, on premise to cloud migration.</w:t>
            </w:r>
          </w:p>
          <w:p w:rsidR="007C49DB" w:rsidRDefault="007C49DB" w:rsidP="007C49DB">
            <w:pPr>
              <w:jc w:val="both"/>
            </w:pPr>
          </w:p>
          <w:p w:rsidR="007C49DB" w:rsidRDefault="007C49DB" w:rsidP="007C49DB">
            <w:pPr>
              <w:jc w:val="both"/>
            </w:pPr>
            <w:r>
              <w:t xml:space="preserve">Well-versed in shell scripting, python scripting and job automations.  </w:t>
            </w:r>
          </w:p>
          <w:p w:rsidR="007C49DB" w:rsidRDefault="007C49DB" w:rsidP="007C49DB">
            <w:pPr>
              <w:jc w:val="both"/>
            </w:pPr>
          </w:p>
          <w:p w:rsidR="007C49DB" w:rsidRDefault="007C49DB" w:rsidP="007C49DB">
            <w:pPr>
              <w:jc w:val="both"/>
            </w:pPr>
            <w:r>
              <w:t xml:space="preserve">Certified in AWS cloud, worked on </w:t>
            </w:r>
            <w:proofErr w:type="spellStart"/>
            <w:r>
              <w:t>Devops</w:t>
            </w:r>
            <w:proofErr w:type="spellEnd"/>
            <w:r>
              <w:t xml:space="preserve"> tools like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Kubernates</w:t>
            </w:r>
            <w:proofErr w:type="spellEnd"/>
            <w:r>
              <w:t xml:space="preserve">, </w:t>
            </w:r>
            <w:proofErr w:type="spellStart"/>
            <w:r>
              <w:t>Ansible</w:t>
            </w:r>
            <w:proofErr w:type="spellEnd"/>
            <w:r>
              <w:t xml:space="preserve">, open shift, Red hat private cloud. </w:t>
            </w:r>
          </w:p>
          <w:p w:rsidR="007C49DB" w:rsidRDefault="007C49DB" w:rsidP="007C49DB">
            <w:pPr>
              <w:jc w:val="both"/>
            </w:pPr>
          </w:p>
          <w:p w:rsidR="007C49DB" w:rsidRDefault="007C49DB" w:rsidP="007C49DB">
            <w:pPr>
              <w:jc w:val="both"/>
            </w:pPr>
            <w:r>
              <w:t>Worked on Cyber Security CIS20 security controls implementation and implementation of associated tools like Nessus, skybox, NCM.  Worked on auditing, OS hardening validation, oracle product licensing audits.</w:t>
            </w:r>
          </w:p>
          <w:p w:rsidR="007C49DB" w:rsidRDefault="007C49DB" w:rsidP="007C49DB">
            <w:pPr>
              <w:jc w:val="both"/>
            </w:pPr>
          </w:p>
          <w:p w:rsidR="008A7AFA" w:rsidRDefault="007C49DB" w:rsidP="007C49DB">
            <w:pPr>
              <w:jc w:val="both"/>
            </w:pPr>
            <w:r>
              <w:t>CyberArk PAM authentication tool implementation and onboarding privileged accounts. Strong background in project management and customer relations.</w:t>
            </w:r>
          </w:p>
          <w:p w:rsidR="008A7AFA" w:rsidRDefault="007C49DB" w:rsidP="007C49DB">
            <w:pPr>
              <w:pStyle w:val="Heading2"/>
              <w:jc w:val="both"/>
            </w:pPr>
            <w:r>
              <w:t>Skill hilights</w:t>
            </w:r>
          </w:p>
          <w:p w:rsidR="007C49DB" w:rsidRPr="007D1F43" w:rsidRDefault="007D1F43" w:rsidP="007C49DB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0"/>
                <w:szCs w:val="20"/>
              </w:rPr>
            </w:pPr>
            <w:r w:rsidRPr="007D1F43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0"/>
                <w:szCs w:val="20"/>
              </w:rPr>
              <w:t>ITIS</w:t>
            </w:r>
          </w:p>
          <w:p w:rsidR="00CA380D" w:rsidRDefault="00CA380D" w:rsidP="00CA380D">
            <w:pPr>
              <w:pStyle w:val="ListParagraph"/>
              <w:numPr>
                <w:ilvl w:val="0"/>
                <w:numId w:val="2"/>
              </w:numPr>
            </w:pPr>
            <w:r>
              <w:t xml:space="preserve">IT infrastructure </w:t>
            </w:r>
            <w:r w:rsidR="00717130">
              <w:t>maintenance</w:t>
            </w:r>
          </w:p>
          <w:p w:rsidR="00CA380D" w:rsidRDefault="00CA380D" w:rsidP="00CA380D">
            <w:pPr>
              <w:pStyle w:val="ListParagraph"/>
              <w:numPr>
                <w:ilvl w:val="0"/>
                <w:numId w:val="2"/>
              </w:numPr>
            </w:pPr>
            <w:r>
              <w:t>Unix</w:t>
            </w:r>
            <w:r w:rsidR="00EB4A1A">
              <w:t xml:space="preserve"> (AIX, Solaris, HP-UX)</w:t>
            </w:r>
            <w:r>
              <w:t xml:space="preserve">, </w:t>
            </w:r>
            <w:r w:rsidR="00EB4A1A">
              <w:t xml:space="preserve">All </w:t>
            </w:r>
            <w:r>
              <w:t>Linux, Windows OS</w:t>
            </w:r>
          </w:p>
          <w:p w:rsidR="00CA380D" w:rsidRDefault="00CA380D" w:rsidP="00CA380D">
            <w:pPr>
              <w:pStyle w:val="ListParagraph"/>
              <w:numPr>
                <w:ilvl w:val="0"/>
                <w:numId w:val="2"/>
              </w:numPr>
            </w:pPr>
            <w:r>
              <w:t>Network, Storage</w:t>
            </w:r>
          </w:p>
          <w:p w:rsidR="00717130" w:rsidRDefault="00717130" w:rsidP="00CA380D">
            <w:pPr>
              <w:pStyle w:val="ListParagraph"/>
              <w:numPr>
                <w:ilvl w:val="0"/>
                <w:numId w:val="2"/>
              </w:numPr>
            </w:pPr>
            <w:r>
              <w:t>Backup solutions</w:t>
            </w:r>
          </w:p>
          <w:p w:rsidR="00717130" w:rsidRDefault="00717130" w:rsidP="00CA380D">
            <w:pPr>
              <w:pStyle w:val="ListParagraph"/>
              <w:numPr>
                <w:ilvl w:val="0"/>
                <w:numId w:val="2"/>
              </w:numPr>
            </w:pPr>
            <w:r>
              <w:t>Cluster, High availability</w:t>
            </w:r>
          </w:p>
          <w:p w:rsidR="00CA380D" w:rsidRDefault="00717130" w:rsidP="00CA380D">
            <w:pPr>
              <w:pStyle w:val="ListParagraph"/>
              <w:numPr>
                <w:ilvl w:val="0"/>
                <w:numId w:val="2"/>
              </w:numPr>
            </w:pPr>
            <w:r>
              <w:t>DR solutions and replications</w:t>
            </w:r>
          </w:p>
          <w:p w:rsidR="00CA380D" w:rsidRDefault="00CA380D" w:rsidP="00CA380D">
            <w:pPr>
              <w:pStyle w:val="ListParagraph"/>
              <w:numPr>
                <w:ilvl w:val="0"/>
                <w:numId w:val="2"/>
              </w:numPr>
            </w:pPr>
            <w:r>
              <w:t xml:space="preserve">Shell scripting and Automation </w:t>
            </w:r>
          </w:p>
          <w:p w:rsidR="00EB4A1A" w:rsidRDefault="00EB4A1A" w:rsidP="00CA380D">
            <w:pPr>
              <w:pStyle w:val="ListParagraph"/>
              <w:numPr>
                <w:ilvl w:val="0"/>
                <w:numId w:val="2"/>
              </w:numPr>
            </w:pPr>
            <w:r>
              <w:t>User management and LDAP integration</w:t>
            </w:r>
          </w:p>
          <w:p w:rsidR="007D1F43" w:rsidRPr="007D1F43" w:rsidRDefault="007D1F43" w:rsidP="007D1F43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0"/>
                <w:szCs w:val="20"/>
              </w:rPr>
            </w:pPr>
            <w:r w:rsidRPr="007D1F43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0"/>
                <w:szCs w:val="20"/>
              </w:rPr>
              <w:t>CLOUD</w:t>
            </w:r>
          </w:p>
          <w:p w:rsidR="00CA380D" w:rsidRDefault="00CA380D" w:rsidP="00CA380D">
            <w:pPr>
              <w:pStyle w:val="ListParagraph"/>
              <w:numPr>
                <w:ilvl w:val="0"/>
                <w:numId w:val="2"/>
              </w:numPr>
            </w:pPr>
            <w:r>
              <w:t>AWS Cloud</w:t>
            </w:r>
          </w:p>
          <w:p w:rsidR="00B427D3" w:rsidRDefault="00B427D3" w:rsidP="00CA380D">
            <w:pPr>
              <w:pStyle w:val="ListParagraph"/>
              <w:numPr>
                <w:ilvl w:val="0"/>
                <w:numId w:val="2"/>
              </w:numPr>
            </w:pPr>
            <w:r>
              <w:t>AZURE Cloud</w:t>
            </w:r>
          </w:p>
          <w:p w:rsidR="00CA380D" w:rsidRDefault="00CA380D" w:rsidP="00CA380D">
            <w:pPr>
              <w:pStyle w:val="ListParagraph"/>
              <w:numPr>
                <w:ilvl w:val="0"/>
                <w:numId w:val="2"/>
              </w:numPr>
            </w:pPr>
            <w:r>
              <w:t>Red hat Private cloud</w:t>
            </w:r>
          </w:p>
          <w:p w:rsidR="00CA380D" w:rsidRDefault="00CA380D" w:rsidP="00CA380D">
            <w:pPr>
              <w:pStyle w:val="ListParagraph"/>
              <w:numPr>
                <w:ilvl w:val="0"/>
                <w:numId w:val="2"/>
              </w:numPr>
            </w:pPr>
            <w:r>
              <w:t>Dev ops tools</w:t>
            </w:r>
          </w:p>
          <w:p w:rsidR="00CA380D" w:rsidRDefault="00CA380D" w:rsidP="00CA380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Ansible</w:t>
            </w:r>
            <w:proofErr w:type="spellEnd"/>
            <w:r>
              <w:t xml:space="preserve">,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Kubernates</w:t>
            </w:r>
            <w:proofErr w:type="spellEnd"/>
            <w:r w:rsidR="00B427D3">
              <w:t>, PAM, IAM</w:t>
            </w:r>
          </w:p>
          <w:p w:rsidR="007D1F43" w:rsidRPr="007D1F43" w:rsidRDefault="007D1F43" w:rsidP="007D1F43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0"/>
                <w:szCs w:val="20"/>
              </w:rPr>
            </w:pPr>
            <w:r w:rsidRPr="007D1F43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0"/>
                <w:szCs w:val="20"/>
              </w:rPr>
              <w:t>SECURITY</w:t>
            </w:r>
          </w:p>
          <w:p w:rsidR="00CA380D" w:rsidRDefault="007D1F43" w:rsidP="00CA380D">
            <w:pPr>
              <w:pStyle w:val="ListParagraph"/>
              <w:numPr>
                <w:ilvl w:val="0"/>
                <w:numId w:val="2"/>
              </w:numPr>
            </w:pPr>
            <w:r>
              <w:t>Cyber Security audit and compliance analysis</w:t>
            </w:r>
          </w:p>
          <w:p w:rsidR="00CA380D" w:rsidRDefault="00CA380D" w:rsidP="00CA380D">
            <w:pPr>
              <w:pStyle w:val="ListParagraph"/>
              <w:numPr>
                <w:ilvl w:val="0"/>
                <w:numId w:val="2"/>
              </w:numPr>
            </w:pPr>
            <w:r>
              <w:t xml:space="preserve">CIS 20 security controls implementation </w:t>
            </w:r>
          </w:p>
          <w:p w:rsidR="00CA380D" w:rsidRDefault="00CA380D" w:rsidP="00CA380D">
            <w:pPr>
              <w:pStyle w:val="ListParagraph"/>
              <w:numPr>
                <w:ilvl w:val="0"/>
                <w:numId w:val="2"/>
              </w:numPr>
            </w:pPr>
            <w:r>
              <w:t>CyberArk PAM solution implementation</w:t>
            </w:r>
          </w:p>
          <w:p w:rsidR="007D1F43" w:rsidRDefault="007D1F43" w:rsidP="00CA380D">
            <w:pPr>
              <w:pStyle w:val="ListParagraph"/>
              <w:numPr>
                <w:ilvl w:val="0"/>
                <w:numId w:val="2"/>
              </w:numPr>
            </w:pPr>
            <w:r>
              <w:t>AIM - Nessus scan integration with CyberArk</w:t>
            </w:r>
          </w:p>
          <w:p w:rsidR="007D1F43" w:rsidRPr="007D1F43" w:rsidRDefault="007D1F43" w:rsidP="007D1F43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0"/>
                <w:szCs w:val="20"/>
              </w:rPr>
            </w:pPr>
            <w:r w:rsidRPr="007D1F43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0"/>
                <w:szCs w:val="20"/>
              </w:rPr>
              <w:t>APP SERVER/DB</w:t>
            </w:r>
          </w:p>
          <w:p w:rsidR="007D1F43" w:rsidRDefault="007D1F43" w:rsidP="00CA380D">
            <w:pPr>
              <w:pStyle w:val="ListParagraph"/>
              <w:numPr>
                <w:ilvl w:val="0"/>
                <w:numId w:val="2"/>
              </w:numPr>
            </w:pPr>
            <w:r>
              <w:t>Oracle database and query knowledge</w:t>
            </w:r>
          </w:p>
          <w:p w:rsidR="007D1F43" w:rsidRDefault="007D1F43" w:rsidP="00CA380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Weblogic</w:t>
            </w:r>
            <w:proofErr w:type="spellEnd"/>
            <w:r>
              <w:t xml:space="preserve"> administration</w:t>
            </w:r>
          </w:p>
          <w:p w:rsidR="007D1F43" w:rsidRDefault="007D1F43" w:rsidP="00CA380D">
            <w:pPr>
              <w:pStyle w:val="ListParagraph"/>
              <w:numPr>
                <w:ilvl w:val="0"/>
                <w:numId w:val="2"/>
              </w:numPr>
            </w:pPr>
            <w:r>
              <w:t>Apache webserver administration</w:t>
            </w:r>
          </w:p>
          <w:p w:rsidR="007D1F43" w:rsidRDefault="007D1F43" w:rsidP="00CA380D">
            <w:pPr>
              <w:pStyle w:val="ListParagraph"/>
              <w:numPr>
                <w:ilvl w:val="0"/>
                <w:numId w:val="2"/>
              </w:numPr>
            </w:pPr>
            <w:r>
              <w:t>End-to-End application environment support</w:t>
            </w:r>
          </w:p>
          <w:p w:rsidR="007D1F43" w:rsidRDefault="007D1F43" w:rsidP="007D1F43">
            <w:pPr>
              <w:pStyle w:val="ListParagraph"/>
              <w:ind w:left="1080"/>
            </w:pPr>
          </w:p>
          <w:p w:rsidR="007D1F43" w:rsidRPr="007D1F43" w:rsidRDefault="007D1F43" w:rsidP="007D1F43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0"/>
                <w:szCs w:val="20"/>
              </w:rPr>
            </w:pPr>
            <w:r w:rsidRPr="007D1F43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0"/>
                <w:szCs w:val="20"/>
              </w:rPr>
              <w:t>MANAGEMENT</w:t>
            </w:r>
          </w:p>
          <w:p w:rsidR="007D1F43" w:rsidRDefault="007D1F43" w:rsidP="007D1F43">
            <w:pPr>
              <w:pStyle w:val="ListParagraph"/>
              <w:numPr>
                <w:ilvl w:val="0"/>
                <w:numId w:val="2"/>
              </w:numPr>
            </w:pPr>
            <w:r>
              <w:t>Project planning</w:t>
            </w:r>
          </w:p>
          <w:p w:rsidR="007D1F43" w:rsidRDefault="007D1F43" w:rsidP="007D1F43">
            <w:pPr>
              <w:pStyle w:val="ListParagraph"/>
              <w:numPr>
                <w:ilvl w:val="0"/>
                <w:numId w:val="2"/>
              </w:numPr>
            </w:pPr>
            <w:r>
              <w:t>Project Management</w:t>
            </w:r>
          </w:p>
          <w:p w:rsidR="007D1F43" w:rsidRDefault="007D1F43" w:rsidP="007D1F43">
            <w:pPr>
              <w:pStyle w:val="ListParagraph"/>
              <w:numPr>
                <w:ilvl w:val="0"/>
                <w:numId w:val="2"/>
              </w:numPr>
            </w:pPr>
            <w:r>
              <w:t>DR test management</w:t>
            </w:r>
          </w:p>
          <w:p w:rsidR="00CA380D" w:rsidRDefault="00CA380D" w:rsidP="00CA380D">
            <w:pPr>
              <w:pStyle w:val="ListParagraph"/>
              <w:numPr>
                <w:ilvl w:val="0"/>
                <w:numId w:val="2"/>
              </w:numPr>
            </w:pPr>
            <w:r>
              <w:t>Strong decision maker</w:t>
            </w:r>
          </w:p>
          <w:p w:rsidR="00CA380D" w:rsidRDefault="00CA380D" w:rsidP="00CA380D">
            <w:pPr>
              <w:pStyle w:val="ListParagraph"/>
              <w:numPr>
                <w:ilvl w:val="0"/>
                <w:numId w:val="2"/>
              </w:numPr>
            </w:pPr>
            <w:r>
              <w:t>Complex problem solver</w:t>
            </w:r>
          </w:p>
          <w:p w:rsidR="00CA380D" w:rsidRPr="007C49DB" w:rsidRDefault="00CA380D" w:rsidP="007D1F43">
            <w:pPr>
              <w:pStyle w:val="ListParagraph"/>
              <w:numPr>
                <w:ilvl w:val="0"/>
                <w:numId w:val="2"/>
              </w:numPr>
            </w:pPr>
            <w:r>
              <w:t>Service-focused</w:t>
            </w:r>
          </w:p>
        </w:tc>
      </w:tr>
    </w:tbl>
    <w:p w:rsidR="000B6406" w:rsidRDefault="000B6406">
      <w:r>
        <w:rPr>
          <w:b/>
          <w:bCs/>
          <w:caps/>
        </w:rPr>
        <w:br w:type="page"/>
      </w:r>
    </w:p>
    <w:tbl>
      <w:tblPr>
        <w:tblpPr w:leftFromText="180" w:rightFromText="180" w:horzAnchor="margin" w:tblpXSpec="center" w:tblpY="-430"/>
        <w:tblW w:w="847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77"/>
      </w:tblGrid>
      <w:tr w:rsidR="000D0AB6" w:rsidRPr="004D3011" w:rsidTr="00570655">
        <w:trPr>
          <w:trHeight w:val="6450"/>
        </w:trPr>
        <w:tc>
          <w:tcPr>
            <w:tcW w:w="8477" w:type="dxa"/>
          </w:tcPr>
          <w:p w:rsidR="000D0AB6" w:rsidRDefault="00717130" w:rsidP="00AF2748">
            <w:pPr>
              <w:pStyle w:val="Heading2"/>
            </w:pPr>
            <w:r>
              <w:lastRenderedPageBreak/>
              <w:t>WORK EXPERIENCE</w:t>
            </w:r>
          </w:p>
          <w:p w:rsidR="000D0AB6" w:rsidRDefault="000D0AB6" w:rsidP="00AF2748">
            <w:pPr>
              <w:pStyle w:val="Heading4"/>
              <w:rPr>
                <w:b w:val="0"/>
              </w:rPr>
            </w:pPr>
          </w:p>
          <w:p w:rsidR="00FC2208" w:rsidRPr="00FC2208" w:rsidRDefault="00FC2208" w:rsidP="00FC2208">
            <w:pPr>
              <w:rPr>
                <w:b/>
              </w:rPr>
            </w:pPr>
            <w:r w:rsidRPr="00FC2208">
              <w:rPr>
                <w:b/>
              </w:rPr>
              <w:t>CyberArk PAM solution i</w:t>
            </w:r>
            <w:r w:rsidR="00471A56">
              <w:rPr>
                <w:b/>
              </w:rPr>
              <w:t xml:space="preserve">mplementation - </w:t>
            </w:r>
            <w:r w:rsidR="00471A56" w:rsidRPr="00E224F4">
              <w:t>01/2018 to Till date</w:t>
            </w:r>
          </w:p>
          <w:p w:rsidR="00FC2208" w:rsidRPr="00FC2208" w:rsidRDefault="00FC2208" w:rsidP="00FC2208">
            <w:pPr>
              <w:rPr>
                <w:b/>
              </w:rPr>
            </w:pPr>
            <w:r w:rsidRPr="00FC2208">
              <w:rPr>
                <w:b/>
              </w:rPr>
              <w:t>Tata consultancy services (Onsite)</w:t>
            </w:r>
          </w:p>
          <w:p w:rsidR="00FC2208" w:rsidRDefault="00FC2208" w:rsidP="00FC2208">
            <w:pPr>
              <w:rPr>
                <w:b/>
              </w:rPr>
            </w:pPr>
            <w:r w:rsidRPr="00FC2208">
              <w:rPr>
                <w:b/>
              </w:rPr>
              <w:t>Client: Northern Power grid, UK</w:t>
            </w:r>
          </w:p>
          <w:p w:rsidR="00FC2208" w:rsidRPr="00FC2208" w:rsidRDefault="00FC2208" w:rsidP="00FC2208">
            <w:pPr>
              <w:rPr>
                <w:b/>
              </w:rPr>
            </w:pPr>
          </w:p>
          <w:p w:rsidR="00FC2208" w:rsidRDefault="00FC2208" w:rsidP="00FC2208">
            <w:pPr>
              <w:pStyle w:val="ListParagraph"/>
              <w:numPr>
                <w:ilvl w:val="0"/>
                <w:numId w:val="2"/>
              </w:numPr>
            </w:pPr>
            <w:r>
              <w:t>Coordinate with architects to design and implement CyberArk setup based on client requirement</w:t>
            </w:r>
          </w:p>
          <w:p w:rsidR="00FC2208" w:rsidRDefault="00FC2208" w:rsidP="00FC2208">
            <w:pPr>
              <w:pStyle w:val="ListParagraph"/>
              <w:numPr>
                <w:ilvl w:val="0"/>
                <w:numId w:val="2"/>
              </w:numPr>
            </w:pPr>
            <w:r>
              <w:t>Plan for proper fail over and DR setups and high availability</w:t>
            </w:r>
          </w:p>
          <w:p w:rsidR="00FC2208" w:rsidRDefault="00FC2208" w:rsidP="00FC2208">
            <w:pPr>
              <w:pStyle w:val="ListParagraph"/>
              <w:numPr>
                <w:ilvl w:val="0"/>
                <w:numId w:val="2"/>
              </w:numPr>
            </w:pPr>
            <w:r>
              <w:t xml:space="preserve">Prepare HLD and LLD </w:t>
            </w:r>
            <w:r w:rsidR="00C360D3">
              <w:t>documents and get it approved architect team</w:t>
            </w:r>
          </w:p>
          <w:p w:rsidR="00C360D3" w:rsidRDefault="00C360D3" w:rsidP="00FC2208">
            <w:pPr>
              <w:pStyle w:val="ListParagraph"/>
              <w:numPr>
                <w:ilvl w:val="0"/>
                <w:numId w:val="2"/>
              </w:numPr>
            </w:pPr>
            <w:r>
              <w:t>I</w:t>
            </w:r>
            <w:r w:rsidR="0062583C">
              <w:t>mplement</w:t>
            </w:r>
            <w:r>
              <w:t xml:space="preserve"> from scratch, server build, tool installation and configuration</w:t>
            </w:r>
          </w:p>
          <w:p w:rsidR="00C360D3" w:rsidRDefault="00C360D3" w:rsidP="00FC2208">
            <w:pPr>
              <w:pStyle w:val="ListParagraph"/>
              <w:numPr>
                <w:ilvl w:val="0"/>
                <w:numId w:val="2"/>
              </w:numPr>
            </w:pPr>
            <w:r>
              <w:t>Integration with other tools like AD, SIEM,</w:t>
            </w:r>
            <w:r w:rsidR="00570655">
              <w:t xml:space="preserve"> Nessus,</w:t>
            </w:r>
            <w:r>
              <w:t xml:space="preserve"> monitoring</w:t>
            </w:r>
          </w:p>
          <w:p w:rsidR="00FC2208" w:rsidRDefault="00C360D3" w:rsidP="00FC2208">
            <w:pPr>
              <w:pStyle w:val="ListParagraph"/>
              <w:numPr>
                <w:ilvl w:val="0"/>
                <w:numId w:val="2"/>
              </w:numPr>
            </w:pPr>
            <w:r>
              <w:t>Vault fail over and DR switch testing</w:t>
            </w:r>
          </w:p>
          <w:p w:rsidR="00C360D3" w:rsidRDefault="009E14D1" w:rsidP="00FC2208">
            <w:pPr>
              <w:pStyle w:val="ListParagraph"/>
              <w:numPr>
                <w:ilvl w:val="0"/>
                <w:numId w:val="2"/>
              </w:numPr>
            </w:pPr>
            <w:r>
              <w:t xml:space="preserve">AIM module </w:t>
            </w:r>
            <w:r w:rsidR="00C360D3">
              <w:t xml:space="preserve">integration with Nessus </w:t>
            </w:r>
            <w:r w:rsidR="00570655">
              <w:t>scan to fetch privileged accounts</w:t>
            </w:r>
          </w:p>
          <w:p w:rsidR="00FC2208" w:rsidRDefault="00570655" w:rsidP="00FC2208">
            <w:pPr>
              <w:pStyle w:val="ListParagraph"/>
              <w:numPr>
                <w:ilvl w:val="0"/>
                <w:numId w:val="2"/>
              </w:numPr>
            </w:pPr>
            <w:r>
              <w:t>Prepare privileged account onboarding plan for existing privileged accounts</w:t>
            </w:r>
            <w:r w:rsidR="0062583C">
              <w:t xml:space="preserve"> without any business impact because of password change</w:t>
            </w:r>
          </w:p>
          <w:p w:rsidR="00FC2208" w:rsidRDefault="0062583C" w:rsidP="00FC2208">
            <w:pPr>
              <w:pStyle w:val="ListParagraph"/>
              <w:numPr>
                <w:ilvl w:val="0"/>
                <w:numId w:val="2"/>
              </w:numPr>
            </w:pPr>
            <w:r>
              <w:t>Privileged accounts include support accounts, built-in account, service accounts, local accounts, domain accounts</w:t>
            </w:r>
          </w:p>
          <w:p w:rsidR="000D0AB6" w:rsidRDefault="0062583C" w:rsidP="00FC2208">
            <w:pPr>
              <w:pStyle w:val="ListParagraph"/>
              <w:numPr>
                <w:ilvl w:val="0"/>
                <w:numId w:val="2"/>
              </w:numPr>
            </w:pPr>
            <w:r>
              <w:t xml:space="preserve">Prepare platform and safe creation </w:t>
            </w:r>
            <w:r w:rsidR="009E14D1">
              <w:t>policies and CyberArk master policy values</w:t>
            </w:r>
          </w:p>
          <w:p w:rsidR="009E14D1" w:rsidRDefault="009E14D1" w:rsidP="00FC2208">
            <w:pPr>
              <w:pStyle w:val="ListParagraph"/>
              <w:numPr>
                <w:ilvl w:val="0"/>
                <w:numId w:val="2"/>
              </w:numPr>
            </w:pPr>
            <w:r>
              <w:t>Configure vault backup for vault recovery in case of any issues</w:t>
            </w:r>
          </w:p>
          <w:p w:rsidR="009E14D1" w:rsidRDefault="009E14D1" w:rsidP="00FC2208">
            <w:pPr>
              <w:pStyle w:val="ListParagraph"/>
              <w:numPr>
                <w:ilvl w:val="0"/>
                <w:numId w:val="2"/>
              </w:numPr>
            </w:pPr>
            <w:r>
              <w:t>Plan and test Break-Glass procedure, using the master CD</w:t>
            </w:r>
          </w:p>
          <w:p w:rsidR="009E14D1" w:rsidRDefault="009E14D1" w:rsidP="00FC2208">
            <w:pPr>
              <w:pStyle w:val="ListParagraph"/>
              <w:numPr>
                <w:ilvl w:val="0"/>
                <w:numId w:val="2"/>
              </w:numPr>
            </w:pPr>
            <w:r>
              <w:t>CyberArk version upgrade from 10.2 to 11.3</w:t>
            </w:r>
          </w:p>
          <w:p w:rsidR="009E14D1" w:rsidRPr="000D0AB6" w:rsidRDefault="009E14D1" w:rsidP="00FC2208">
            <w:pPr>
              <w:pStyle w:val="ListParagraph"/>
              <w:numPr>
                <w:ilvl w:val="0"/>
                <w:numId w:val="2"/>
              </w:numPr>
            </w:pPr>
            <w:r>
              <w:t>Prepare privileged account compliance reports and analyze the reports</w:t>
            </w:r>
          </w:p>
          <w:p w:rsidR="000D0AB6" w:rsidRDefault="000D0AB6" w:rsidP="00AF2748"/>
          <w:p w:rsidR="009E14D1" w:rsidRPr="00FC2208" w:rsidRDefault="00A5166D" w:rsidP="009E14D1">
            <w:pPr>
              <w:rPr>
                <w:b/>
              </w:rPr>
            </w:pPr>
            <w:r>
              <w:rPr>
                <w:b/>
              </w:rPr>
              <w:t xml:space="preserve">CIS20 Security Controls implementation - </w:t>
            </w:r>
            <w:r w:rsidRPr="00E224F4">
              <w:t>06</w:t>
            </w:r>
            <w:r w:rsidR="009E14D1" w:rsidRPr="00E224F4">
              <w:t xml:space="preserve">/2018 to </w:t>
            </w:r>
            <w:r w:rsidRPr="00E224F4">
              <w:t>01/2020</w:t>
            </w:r>
          </w:p>
          <w:p w:rsidR="009E14D1" w:rsidRPr="00FC2208" w:rsidRDefault="009E14D1" w:rsidP="009E14D1">
            <w:pPr>
              <w:rPr>
                <w:b/>
              </w:rPr>
            </w:pPr>
            <w:r w:rsidRPr="00FC2208">
              <w:rPr>
                <w:b/>
              </w:rPr>
              <w:t>Tata consultancy services (Onsite)</w:t>
            </w:r>
          </w:p>
          <w:p w:rsidR="009E14D1" w:rsidRDefault="009E14D1" w:rsidP="009E14D1">
            <w:pPr>
              <w:rPr>
                <w:b/>
              </w:rPr>
            </w:pPr>
            <w:r w:rsidRPr="00FC2208">
              <w:rPr>
                <w:b/>
              </w:rPr>
              <w:t>Client: Northern Power grid, UK</w:t>
            </w:r>
          </w:p>
          <w:p w:rsidR="009E14D1" w:rsidRDefault="009E14D1" w:rsidP="00AF2748"/>
          <w:p w:rsidR="000D62AE" w:rsidRDefault="000D62AE" w:rsidP="000D62AE">
            <w:pPr>
              <w:pStyle w:val="ListParagraph"/>
              <w:numPr>
                <w:ilvl w:val="0"/>
                <w:numId w:val="2"/>
              </w:numPr>
            </w:pPr>
            <w:r w:rsidRPr="000D62AE">
              <w:t>Center for Internet Security (CIS) Top 20 Critical Security Controls</w:t>
            </w:r>
            <w:r>
              <w:t xml:space="preserve">, </w:t>
            </w:r>
            <w:r w:rsidRPr="000D62AE">
              <w:t xml:space="preserve">is a prioritized set of best practices created to stop the most </w:t>
            </w:r>
            <w:r>
              <w:t>pervasive and dangerous threats</w:t>
            </w:r>
          </w:p>
          <w:p w:rsidR="000D62AE" w:rsidRDefault="000D62AE" w:rsidP="000D62AE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Pr="000D62AE">
              <w:t xml:space="preserve">o improve </w:t>
            </w:r>
            <w:r>
              <w:t>organization’s</w:t>
            </w:r>
            <w:r w:rsidRPr="000D62AE">
              <w:t xml:space="preserve"> security and compliance programs and posture</w:t>
            </w:r>
          </w:p>
          <w:p w:rsidR="000D62AE" w:rsidRDefault="000D62AE" w:rsidP="000D62AE">
            <w:pPr>
              <w:pStyle w:val="ListParagraph"/>
              <w:numPr>
                <w:ilvl w:val="0"/>
                <w:numId w:val="2"/>
              </w:numPr>
            </w:pPr>
            <w:r>
              <w:t>Analyze the CIS20 controls and split into sub-controls based on the organization requirement</w:t>
            </w:r>
            <w:r w:rsidR="002B17FF">
              <w:t>s and assign it to respective teams</w:t>
            </w:r>
          </w:p>
          <w:p w:rsidR="000D62AE" w:rsidRDefault="000D62AE" w:rsidP="000D62AE">
            <w:pPr>
              <w:pStyle w:val="ListParagraph"/>
              <w:numPr>
                <w:ilvl w:val="0"/>
                <w:numId w:val="2"/>
              </w:numPr>
            </w:pPr>
            <w:r>
              <w:t>Prepare the list of tools required for meeting the CIS20 compliance</w:t>
            </w:r>
          </w:p>
          <w:p w:rsidR="000D62AE" w:rsidRDefault="000D62AE" w:rsidP="000D62AE">
            <w:pPr>
              <w:pStyle w:val="ListParagraph"/>
              <w:numPr>
                <w:ilvl w:val="0"/>
                <w:numId w:val="2"/>
              </w:numPr>
            </w:pPr>
            <w:r>
              <w:t>Work on tool procurement and installation</w:t>
            </w:r>
          </w:p>
          <w:p w:rsidR="000D62AE" w:rsidRDefault="000D62AE" w:rsidP="000D62AE">
            <w:pPr>
              <w:pStyle w:val="ListParagraph"/>
              <w:numPr>
                <w:ilvl w:val="0"/>
                <w:numId w:val="2"/>
              </w:numPr>
            </w:pPr>
            <w:r>
              <w:t xml:space="preserve">Nessus for </w:t>
            </w:r>
            <w:r w:rsidR="00E224F4">
              <w:t xml:space="preserve">Unix and windows server </w:t>
            </w:r>
            <w:r>
              <w:t>vulnerability scan</w:t>
            </w:r>
          </w:p>
          <w:p w:rsidR="000D62AE" w:rsidRDefault="000D62AE" w:rsidP="000D62AE">
            <w:pPr>
              <w:pStyle w:val="ListParagraph"/>
              <w:numPr>
                <w:ilvl w:val="0"/>
                <w:numId w:val="2"/>
              </w:numPr>
            </w:pPr>
            <w:r>
              <w:t>Skybox, NCM for network configuration management and policy compliance</w:t>
            </w:r>
          </w:p>
          <w:p w:rsidR="000D62AE" w:rsidRDefault="000D62AE" w:rsidP="000D62AE">
            <w:pPr>
              <w:pStyle w:val="ListParagraph"/>
              <w:numPr>
                <w:ilvl w:val="0"/>
                <w:numId w:val="2"/>
              </w:numPr>
            </w:pPr>
            <w:r>
              <w:t>McAfee for virus scan and end point security</w:t>
            </w:r>
          </w:p>
          <w:p w:rsidR="000D62AE" w:rsidRDefault="000D62AE" w:rsidP="000D62AE">
            <w:pPr>
              <w:pStyle w:val="ListParagraph"/>
              <w:numPr>
                <w:ilvl w:val="0"/>
                <w:numId w:val="2"/>
              </w:numPr>
            </w:pPr>
            <w:r>
              <w:t>CyberArk for privileged account management</w:t>
            </w:r>
          </w:p>
          <w:p w:rsidR="002B17FF" w:rsidRDefault="002B17FF" w:rsidP="000D62AE">
            <w:pPr>
              <w:pStyle w:val="ListParagraph"/>
              <w:numPr>
                <w:ilvl w:val="0"/>
                <w:numId w:val="2"/>
              </w:numPr>
            </w:pPr>
            <w:r>
              <w:t>Hardened gold image preparation for Unix and windows server build</w:t>
            </w:r>
          </w:p>
          <w:p w:rsidR="002B17FF" w:rsidRDefault="002B17FF" w:rsidP="000D62AE">
            <w:pPr>
              <w:pStyle w:val="ListParagraph"/>
              <w:numPr>
                <w:ilvl w:val="0"/>
                <w:numId w:val="2"/>
              </w:numPr>
            </w:pPr>
            <w:r>
              <w:t>SIEM integration for log analysis</w:t>
            </w:r>
          </w:p>
          <w:p w:rsidR="00E224F4" w:rsidRDefault="00E224F4" w:rsidP="000D62AE">
            <w:pPr>
              <w:pStyle w:val="ListParagraph"/>
              <w:numPr>
                <w:ilvl w:val="0"/>
                <w:numId w:val="2"/>
              </w:numPr>
            </w:pPr>
            <w:r>
              <w:t>Bluecoat proxy implementation for internet scan</w:t>
            </w:r>
          </w:p>
          <w:p w:rsidR="002B17FF" w:rsidRDefault="002B17FF" w:rsidP="000D62AE">
            <w:pPr>
              <w:pStyle w:val="ListParagraph"/>
              <w:numPr>
                <w:ilvl w:val="0"/>
                <w:numId w:val="2"/>
              </w:numPr>
            </w:pPr>
            <w:r>
              <w:t>Prepare process documents and get it approved by architects</w:t>
            </w:r>
          </w:p>
          <w:p w:rsidR="002B17FF" w:rsidRDefault="002B17FF" w:rsidP="000D62AE">
            <w:pPr>
              <w:pStyle w:val="ListParagraph"/>
              <w:numPr>
                <w:ilvl w:val="0"/>
                <w:numId w:val="2"/>
              </w:numPr>
            </w:pPr>
            <w:r>
              <w:t>List of reports to show the CIS20 compliance, daily, weekly, monthly reports</w:t>
            </w:r>
          </w:p>
          <w:p w:rsidR="002B17FF" w:rsidRDefault="002B17FF" w:rsidP="000D62AE">
            <w:pPr>
              <w:pStyle w:val="ListParagraph"/>
              <w:numPr>
                <w:ilvl w:val="0"/>
                <w:numId w:val="2"/>
              </w:numPr>
            </w:pPr>
            <w:r>
              <w:t>NTP, patching compliance for all the Unix windows servers</w:t>
            </w:r>
          </w:p>
          <w:p w:rsidR="002B17FF" w:rsidRDefault="002B17FF" w:rsidP="000D62AE">
            <w:pPr>
              <w:pStyle w:val="ListParagraph"/>
              <w:numPr>
                <w:ilvl w:val="0"/>
                <w:numId w:val="2"/>
              </w:numPr>
            </w:pPr>
            <w:r>
              <w:t>Any exception to captured, documented  and approved by architects</w:t>
            </w:r>
          </w:p>
          <w:p w:rsidR="00E224F4" w:rsidRDefault="002B17FF" w:rsidP="00E224F4">
            <w:pPr>
              <w:pStyle w:val="ListParagraph"/>
              <w:numPr>
                <w:ilvl w:val="0"/>
                <w:numId w:val="2"/>
              </w:numPr>
            </w:pPr>
            <w:r>
              <w:t>To review CIS20 compliance every moth with customer</w:t>
            </w:r>
          </w:p>
          <w:p w:rsidR="00E224F4" w:rsidRDefault="00E224F4" w:rsidP="00E224F4"/>
          <w:p w:rsidR="00E224F4" w:rsidRPr="00FC2208" w:rsidRDefault="0094526F" w:rsidP="00E224F4">
            <w:pPr>
              <w:rPr>
                <w:b/>
              </w:rPr>
            </w:pPr>
            <w:r>
              <w:rPr>
                <w:b/>
              </w:rPr>
              <w:t>Project management</w:t>
            </w:r>
            <w:r w:rsidR="00E224F4">
              <w:rPr>
                <w:b/>
              </w:rPr>
              <w:t xml:space="preserve"> - </w:t>
            </w:r>
            <w:r w:rsidR="00E224F4" w:rsidRPr="00E224F4">
              <w:t>06</w:t>
            </w:r>
            <w:r>
              <w:t>/2014</w:t>
            </w:r>
            <w:r w:rsidR="00E224F4" w:rsidRPr="00E224F4">
              <w:t xml:space="preserve"> to </w:t>
            </w:r>
            <w:r>
              <w:t>05/2018</w:t>
            </w:r>
          </w:p>
          <w:p w:rsidR="00E224F4" w:rsidRPr="00FC2208" w:rsidRDefault="00E224F4" w:rsidP="00E224F4">
            <w:pPr>
              <w:rPr>
                <w:b/>
              </w:rPr>
            </w:pPr>
            <w:r w:rsidRPr="00FC2208">
              <w:rPr>
                <w:b/>
              </w:rPr>
              <w:t>Tata consultancy services</w:t>
            </w:r>
            <w:r w:rsidR="0094526F">
              <w:rPr>
                <w:b/>
              </w:rPr>
              <w:t xml:space="preserve"> (Offsite</w:t>
            </w:r>
            <w:r w:rsidRPr="00FC2208">
              <w:rPr>
                <w:b/>
              </w:rPr>
              <w:t>)</w:t>
            </w:r>
          </w:p>
          <w:p w:rsidR="00E224F4" w:rsidRDefault="00E224F4" w:rsidP="00E224F4">
            <w:pPr>
              <w:rPr>
                <w:b/>
              </w:rPr>
            </w:pPr>
            <w:r w:rsidRPr="00FC2208">
              <w:rPr>
                <w:b/>
              </w:rPr>
              <w:t xml:space="preserve">Client: </w:t>
            </w:r>
            <w:r w:rsidR="0094526F">
              <w:rPr>
                <w:b/>
              </w:rPr>
              <w:t>Integrated Command Center (ICC)</w:t>
            </w:r>
          </w:p>
          <w:p w:rsidR="00E224F4" w:rsidRDefault="00E224F4" w:rsidP="00E224F4"/>
          <w:p w:rsidR="0094526F" w:rsidRDefault="0094526F" w:rsidP="0094526F">
            <w:pPr>
              <w:pStyle w:val="ListParagraph"/>
              <w:numPr>
                <w:ilvl w:val="0"/>
                <w:numId w:val="2"/>
              </w:numPr>
            </w:pPr>
            <w:r>
              <w:t>ICC is a shared model, where multiple customers are supported by same team</w:t>
            </w:r>
          </w:p>
          <w:p w:rsidR="0094526F" w:rsidRDefault="0094526F" w:rsidP="0094526F">
            <w:pPr>
              <w:pStyle w:val="ListParagraph"/>
              <w:numPr>
                <w:ilvl w:val="0"/>
                <w:numId w:val="2"/>
              </w:numPr>
            </w:pPr>
            <w:r>
              <w:t>Was managing the cloud team, led front end for the customers</w:t>
            </w:r>
          </w:p>
          <w:p w:rsidR="00070409" w:rsidRDefault="00070409" w:rsidP="0094526F">
            <w:pPr>
              <w:pStyle w:val="ListParagraph"/>
              <w:numPr>
                <w:ilvl w:val="0"/>
                <w:numId w:val="2"/>
              </w:numPr>
            </w:pPr>
            <w:r>
              <w:t>Completed AWS solutions architect certificate</w:t>
            </w:r>
          </w:p>
          <w:p w:rsidR="0094526F" w:rsidRDefault="00070409" w:rsidP="0094526F">
            <w:pPr>
              <w:pStyle w:val="ListParagraph"/>
              <w:numPr>
                <w:ilvl w:val="0"/>
                <w:numId w:val="2"/>
              </w:numPr>
            </w:pPr>
            <w:r>
              <w:t xml:space="preserve">Supported </w:t>
            </w:r>
            <w:r w:rsidR="0094526F">
              <w:t>18 c</w:t>
            </w:r>
            <w:r>
              <w:t xml:space="preserve">ustomers </w:t>
            </w:r>
            <w:r w:rsidR="0094526F">
              <w:t>with team strength of 30 members</w:t>
            </w:r>
          </w:p>
          <w:p w:rsidR="0094526F" w:rsidRDefault="0094526F" w:rsidP="0094526F">
            <w:pPr>
              <w:pStyle w:val="ListParagraph"/>
              <w:numPr>
                <w:ilvl w:val="0"/>
                <w:numId w:val="2"/>
              </w:numPr>
            </w:pPr>
            <w:r>
              <w:t>Work on cloud solutions and cloud migration</w:t>
            </w:r>
            <w:r w:rsidR="00070409">
              <w:t xml:space="preserve"> projects</w:t>
            </w:r>
          </w:p>
          <w:p w:rsidR="00DF3B94" w:rsidRDefault="00DF3B94" w:rsidP="00DF3B94">
            <w:pPr>
              <w:pStyle w:val="ListParagraph"/>
              <w:numPr>
                <w:ilvl w:val="0"/>
                <w:numId w:val="2"/>
              </w:numPr>
            </w:pPr>
            <w:r>
              <w:t>Setting up cloud systems</w:t>
            </w:r>
            <w:r w:rsidR="00F04ED7">
              <w:t>, AWS, AZURE, Rack Space, TCS cloud</w:t>
            </w:r>
          </w:p>
          <w:p w:rsidR="00DF3B94" w:rsidRDefault="00DF3B94" w:rsidP="00DF3B94">
            <w:pPr>
              <w:pStyle w:val="ListParagraph"/>
              <w:numPr>
                <w:ilvl w:val="0"/>
                <w:numId w:val="2"/>
              </w:numPr>
            </w:pPr>
            <w:r>
              <w:t>Overseeing cloud-based infrastructure, platforms, and software</w:t>
            </w:r>
          </w:p>
          <w:p w:rsidR="00DF3B94" w:rsidRDefault="00DF3B94" w:rsidP="00DF3B94">
            <w:pPr>
              <w:pStyle w:val="ListParagraph"/>
              <w:numPr>
                <w:ilvl w:val="0"/>
                <w:numId w:val="2"/>
              </w:numPr>
            </w:pPr>
            <w:r>
              <w:t>Monitoring the modification of and use of cloud resources</w:t>
            </w:r>
          </w:p>
          <w:p w:rsidR="00DF3B94" w:rsidRDefault="00DF3B94" w:rsidP="00DF3B94">
            <w:pPr>
              <w:pStyle w:val="ListParagraph"/>
              <w:numPr>
                <w:ilvl w:val="0"/>
                <w:numId w:val="2"/>
              </w:numPr>
            </w:pPr>
            <w:r>
              <w:t>Monitoring patches, permissions, and service deployments</w:t>
            </w:r>
          </w:p>
          <w:p w:rsidR="00DF3B94" w:rsidRDefault="00DF3B94" w:rsidP="00DF3B94">
            <w:pPr>
              <w:pStyle w:val="ListParagraph"/>
              <w:numPr>
                <w:ilvl w:val="0"/>
                <w:numId w:val="2"/>
              </w:numPr>
            </w:pPr>
            <w:r>
              <w:t>Creating policies for cloud computing systems</w:t>
            </w:r>
            <w:bookmarkStart w:id="0" w:name="_GoBack"/>
            <w:bookmarkEnd w:id="0"/>
          </w:p>
          <w:p w:rsidR="00DF3B94" w:rsidRDefault="00DF3B94" w:rsidP="00DF3B9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Monitoring network performance and cloud resources</w:t>
            </w:r>
          </w:p>
          <w:p w:rsidR="00DF3B94" w:rsidRDefault="00DF3B94" w:rsidP="00DF3B94">
            <w:pPr>
              <w:pStyle w:val="ListParagraph"/>
              <w:numPr>
                <w:ilvl w:val="0"/>
                <w:numId w:val="2"/>
              </w:numPr>
            </w:pPr>
            <w:r>
              <w:t>Establishing connections among cloud networks</w:t>
            </w:r>
          </w:p>
          <w:p w:rsidR="00DF3B94" w:rsidRDefault="00DF3B94" w:rsidP="00DF3B94">
            <w:pPr>
              <w:pStyle w:val="ListParagraph"/>
              <w:numPr>
                <w:ilvl w:val="0"/>
                <w:numId w:val="2"/>
              </w:numPr>
            </w:pPr>
            <w:r>
              <w:t>Integrating cloud systems into current environments</w:t>
            </w:r>
          </w:p>
          <w:p w:rsidR="00DF3B94" w:rsidRDefault="00DF3B94" w:rsidP="00DF3B94">
            <w:pPr>
              <w:pStyle w:val="ListParagraph"/>
              <w:numPr>
                <w:ilvl w:val="0"/>
                <w:numId w:val="2"/>
              </w:numPr>
            </w:pPr>
            <w:r>
              <w:t>Managing firewalls and overseeing network security</w:t>
            </w:r>
          </w:p>
          <w:p w:rsidR="00DF3B94" w:rsidRDefault="00DF3B94" w:rsidP="00DF3B94">
            <w:pPr>
              <w:pStyle w:val="ListParagraph"/>
              <w:numPr>
                <w:ilvl w:val="0"/>
                <w:numId w:val="2"/>
              </w:numPr>
            </w:pPr>
            <w:r>
              <w:t>Managing requests for cloud services modifications</w:t>
            </w:r>
          </w:p>
          <w:p w:rsidR="00DF3B94" w:rsidRDefault="00DF3B94" w:rsidP="00DF3B94">
            <w:pPr>
              <w:pStyle w:val="ListParagraph"/>
              <w:numPr>
                <w:ilvl w:val="0"/>
                <w:numId w:val="2"/>
              </w:numPr>
            </w:pPr>
            <w:r>
              <w:t>Analyzing cloud deployment data</w:t>
            </w:r>
          </w:p>
          <w:p w:rsidR="00DF3B94" w:rsidRDefault="00DF3B94" w:rsidP="00DF3B94">
            <w:pPr>
              <w:pStyle w:val="ListParagraph"/>
              <w:numPr>
                <w:ilvl w:val="0"/>
                <w:numId w:val="2"/>
              </w:numPr>
            </w:pPr>
            <w:r>
              <w:t>Evaluating and implementing new technologies</w:t>
            </w:r>
          </w:p>
          <w:p w:rsidR="00DF3B94" w:rsidRDefault="00DF3B94" w:rsidP="00DF3B94">
            <w:pPr>
              <w:pStyle w:val="ListParagraph"/>
              <w:numPr>
                <w:ilvl w:val="0"/>
                <w:numId w:val="2"/>
              </w:numPr>
            </w:pPr>
            <w:r>
              <w:t>Setting cloud system security strategies, policies, and procedures</w:t>
            </w:r>
          </w:p>
          <w:p w:rsidR="00DF3B94" w:rsidRDefault="00DF3B94" w:rsidP="00DF3B94">
            <w:pPr>
              <w:pStyle w:val="ListParagraph"/>
              <w:numPr>
                <w:ilvl w:val="0"/>
                <w:numId w:val="2"/>
              </w:numPr>
            </w:pPr>
            <w:r>
              <w:t>Setting up private clouds and other cloud solutions</w:t>
            </w:r>
          </w:p>
          <w:p w:rsidR="00DF3B94" w:rsidRDefault="00DF3B94" w:rsidP="00DF3B94">
            <w:pPr>
              <w:pStyle w:val="ListParagraph"/>
              <w:numPr>
                <w:ilvl w:val="0"/>
                <w:numId w:val="2"/>
              </w:numPr>
            </w:pPr>
            <w:r>
              <w:t>Documenting systems infrastructure</w:t>
            </w:r>
          </w:p>
          <w:p w:rsidR="00DF3B94" w:rsidRDefault="00DF3B94" w:rsidP="00DF3B94">
            <w:pPr>
              <w:pStyle w:val="ListParagraph"/>
              <w:numPr>
                <w:ilvl w:val="0"/>
                <w:numId w:val="2"/>
              </w:numPr>
            </w:pPr>
            <w:r>
              <w:t>Resolving operational and security issues</w:t>
            </w:r>
          </w:p>
          <w:p w:rsidR="004B4C2D" w:rsidRDefault="004B4C2D" w:rsidP="004B4C2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Ansible</w:t>
            </w:r>
            <w:proofErr w:type="spellEnd"/>
            <w:r>
              <w:t xml:space="preserve"> tool was used for job automation and patching automation</w:t>
            </w:r>
          </w:p>
          <w:p w:rsidR="004B4C2D" w:rsidRDefault="004B4C2D" w:rsidP="004B4C2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r w:rsidR="00C64E2A">
              <w:t>containers ware configured for H</w:t>
            </w:r>
            <w:r>
              <w:t>ubble application</w:t>
            </w:r>
            <w:r w:rsidR="00C64E2A">
              <w:t xml:space="preserve"> requirement</w:t>
            </w:r>
          </w:p>
          <w:p w:rsidR="004B4C2D" w:rsidRDefault="004B4C2D" w:rsidP="004B4C2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Kubernatees</w:t>
            </w:r>
            <w:proofErr w:type="spellEnd"/>
            <w:r>
              <w:t xml:space="preserve"> configured for </w:t>
            </w:r>
            <w:proofErr w:type="spellStart"/>
            <w:r>
              <w:t>docker</w:t>
            </w:r>
            <w:proofErr w:type="spellEnd"/>
            <w:r>
              <w:t xml:space="preserve"> maintenance</w:t>
            </w:r>
          </w:p>
          <w:p w:rsidR="004B4C2D" w:rsidRDefault="004B4C2D" w:rsidP="004B4C2D">
            <w:pPr>
              <w:pStyle w:val="ListParagraph"/>
              <w:numPr>
                <w:ilvl w:val="0"/>
                <w:numId w:val="2"/>
              </w:numPr>
            </w:pPr>
            <w:r>
              <w:t>Auto scaling Scalability and high availability solutions</w:t>
            </w:r>
          </w:p>
          <w:p w:rsidR="004B4C2D" w:rsidRDefault="004B4C2D" w:rsidP="004B4C2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Devops</w:t>
            </w:r>
            <w:proofErr w:type="spellEnd"/>
            <w:r>
              <w:t xml:space="preserve"> project implementation</w:t>
            </w:r>
          </w:p>
          <w:p w:rsidR="0094526F" w:rsidRDefault="0094526F" w:rsidP="004B4C2D">
            <w:pPr>
              <w:pStyle w:val="ListParagraph"/>
              <w:ind w:left="1080"/>
            </w:pPr>
          </w:p>
          <w:p w:rsidR="0094526F" w:rsidRDefault="0094526F" w:rsidP="00E224F4"/>
          <w:p w:rsidR="0094526F" w:rsidRDefault="0094526F" w:rsidP="00E224F4"/>
          <w:p w:rsidR="003F5C84" w:rsidRPr="00FC2208" w:rsidRDefault="003F5C84" w:rsidP="003F5C84">
            <w:pPr>
              <w:rPr>
                <w:b/>
              </w:rPr>
            </w:pPr>
            <w:r>
              <w:rPr>
                <w:b/>
              </w:rPr>
              <w:t xml:space="preserve">Unix Team management - </w:t>
            </w:r>
            <w:r>
              <w:t>01/2011</w:t>
            </w:r>
            <w:r w:rsidRPr="00E224F4">
              <w:t xml:space="preserve"> to </w:t>
            </w:r>
            <w:r>
              <w:t>05/2014</w:t>
            </w:r>
          </w:p>
          <w:p w:rsidR="003F5C84" w:rsidRPr="00FC2208" w:rsidRDefault="003F5C84" w:rsidP="003F5C84">
            <w:pPr>
              <w:rPr>
                <w:b/>
              </w:rPr>
            </w:pPr>
            <w:r w:rsidRPr="00FC2208">
              <w:rPr>
                <w:b/>
              </w:rPr>
              <w:t>Tata consultancy services</w:t>
            </w:r>
            <w:r>
              <w:rPr>
                <w:b/>
              </w:rPr>
              <w:t xml:space="preserve"> (Offsite</w:t>
            </w:r>
            <w:r w:rsidRPr="00FC2208">
              <w:rPr>
                <w:b/>
              </w:rPr>
              <w:t>)</w:t>
            </w:r>
          </w:p>
          <w:p w:rsidR="003F5C84" w:rsidRDefault="003F5C84" w:rsidP="003F5C84">
            <w:pPr>
              <w:rPr>
                <w:b/>
              </w:rPr>
            </w:pPr>
            <w:r w:rsidRPr="00FC2208">
              <w:rPr>
                <w:b/>
              </w:rPr>
              <w:t xml:space="preserve">Client: </w:t>
            </w:r>
            <w:r>
              <w:rPr>
                <w:b/>
              </w:rPr>
              <w:t>Comcast (ICC)</w:t>
            </w:r>
          </w:p>
          <w:p w:rsidR="0094526F" w:rsidRDefault="0094526F" w:rsidP="00E224F4"/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Datacenter migration, planning and implementation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Cabling, labeling, rack mount and DC build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Physical to virtual server migration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On premise to cloud migration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Oracle VM virtual server management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VMware virtual server management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Implementing network and computer system policies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Detecting and troubleshooting software and hardware issues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Responding to user requests and software errors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Monitoring the performance of the system and server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Creating backup and recovery policies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Setting up and monitoring security policies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Applying patches and upgrades when necessary</w:t>
            </w:r>
          </w:p>
          <w:p w:rsidR="0094526F" w:rsidRDefault="00A20AB1" w:rsidP="00A20AB1">
            <w:pPr>
              <w:numPr>
                <w:ilvl w:val="0"/>
                <w:numId w:val="2"/>
              </w:numPr>
            </w:pPr>
            <w:r>
              <w:t>Centralized user management LDAP authentication setup</w:t>
            </w:r>
          </w:p>
          <w:p w:rsidR="00A20AB1" w:rsidRDefault="00A20AB1" w:rsidP="00A20AB1">
            <w:pPr>
              <w:numPr>
                <w:ilvl w:val="0"/>
                <w:numId w:val="2"/>
              </w:numPr>
            </w:pPr>
            <w:r>
              <w:t xml:space="preserve">Windows AD integration </w:t>
            </w:r>
          </w:p>
          <w:p w:rsidR="00A20AB1" w:rsidRDefault="00A20AB1" w:rsidP="00A20AB1">
            <w:pPr>
              <w:numPr>
                <w:ilvl w:val="0"/>
                <w:numId w:val="2"/>
              </w:numPr>
            </w:pPr>
            <w:r>
              <w:t>Repo configuration and vulnerability assessment</w:t>
            </w:r>
          </w:p>
          <w:p w:rsidR="00A20AB1" w:rsidRDefault="00A20AB1" w:rsidP="00A20AB1">
            <w:pPr>
              <w:numPr>
                <w:ilvl w:val="0"/>
                <w:numId w:val="2"/>
              </w:numPr>
            </w:pPr>
            <w:r>
              <w:t>Critical security update patching</w:t>
            </w:r>
          </w:p>
          <w:p w:rsidR="00A20AB1" w:rsidRDefault="00A20AB1" w:rsidP="00A20AB1">
            <w:pPr>
              <w:numPr>
                <w:ilvl w:val="0"/>
                <w:numId w:val="2"/>
              </w:numPr>
            </w:pPr>
            <w:r>
              <w:t>Backup and DR procedures configuration and testing</w:t>
            </w:r>
          </w:p>
          <w:p w:rsidR="003F5C84" w:rsidRDefault="003F5C84" w:rsidP="00E224F4"/>
          <w:p w:rsidR="0094526F" w:rsidRDefault="0094526F" w:rsidP="00E224F4"/>
          <w:p w:rsidR="003F5C84" w:rsidRPr="00FC2208" w:rsidRDefault="003F5C84" w:rsidP="003F5C84">
            <w:pPr>
              <w:rPr>
                <w:b/>
              </w:rPr>
            </w:pPr>
            <w:r>
              <w:rPr>
                <w:b/>
              </w:rPr>
              <w:t xml:space="preserve">Unix Administrator - </w:t>
            </w:r>
            <w:r>
              <w:t>03/2006</w:t>
            </w:r>
            <w:r w:rsidRPr="00E224F4">
              <w:t xml:space="preserve"> to </w:t>
            </w:r>
            <w:r>
              <w:t>12/2010</w:t>
            </w:r>
          </w:p>
          <w:p w:rsidR="003F5C84" w:rsidRPr="00FC2208" w:rsidRDefault="003F5C84" w:rsidP="003F5C84">
            <w:pPr>
              <w:rPr>
                <w:b/>
              </w:rPr>
            </w:pPr>
            <w:r w:rsidRPr="00FC2208">
              <w:rPr>
                <w:b/>
              </w:rPr>
              <w:t>Tata consultancy services</w:t>
            </w:r>
            <w:r>
              <w:rPr>
                <w:b/>
              </w:rPr>
              <w:t xml:space="preserve"> (Offsite</w:t>
            </w:r>
            <w:r w:rsidRPr="00FC2208">
              <w:rPr>
                <w:b/>
              </w:rPr>
              <w:t>)</w:t>
            </w:r>
          </w:p>
          <w:p w:rsidR="003F5C84" w:rsidRDefault="003F5C84" w:rsidP="003F5C84">
            <w:pPr>
              <w:rPr>
                <w:b/>
              </w:rPr>
            </w:pPr>
            <w:r w:rsidRPr="00FC2208">
              <w:rPr>
                <w:b/>
              </w:rPr>
              <w:t xml:space="preserve">Client: </w:t>
            </w:r>
            <w:r>
              <w:rPr>
                <w:b/>
              </w:rPr>
              <w:t>Comcast (ICC)</w:t>
            </w:r>
          </w:p>
          <w:p w:rsidR="0094526F" w:rsidRDefault="0094526F" w:rsidP="00E224F4"/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Installing and upgrading UNIX servers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Creating UNIX file systems and LVM concepts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NTP, DNS, DHCP, NFS configuration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Maintaining UNIX user accounts and access management systems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Monitoring the performance of the system and server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Applying patches and upgrades when necessary</w:t>
            </w:r>
          </w:p>
          <w:p w:rsidR="00A20AB1" w:rsidRDefault="00A20AB1" w:rsidP="00A20AB1">
            <w:pPr>
              <w:pStyle w:val="ListParagraph"/>
              <w:numPr>
                <w:ilvl w:val="0"/>
                <w:numId w:val="2"/>
              </w:numPr>
            </w:pPr>
            <w:r>
              <w:t>Shell script and automating daily jobs</w:t>
            </w:r>
          </w:p>
          <w:p w:rsidR="0094526F" w:rsidRDefault="00A20AB1" w:rsidP="00A20AB1">
            <w:pPr>
              <w:numPr>
                <w:ilvl w:val="0"/>
                <w:numId w:val="2"/>
              </w:numPr>
            </w:pPr>
            <w:r>
              <w:t>Job scheduling, corn tab configuration</w:t>
            </w:r>
          </w:p>
          <w:p w:rsidR="00A20AB1" w:rsidRDefault="00A20AB1" w:rsidP="00A20AB1">
            <w:pPr>
              <w:numPr>
                <w:ilvl w:val="0"/>
                <w:numId w:val="2"/>
              </w:numPr>
            </w:pPr>
            <w:r>
              <w:t>SNMP configuration for solar winds monitoring</w:t>
            </w:r>
          </w:p>
          <w:p w:rsidR="00A20AB1" w:rsidRDefault="00A20AB1" w:rsidP="00A20AB1">
            <w:pPr>
              <w:numPr>
                <w:ilvl w:val="0"/>
                <w:numId w:val="2"/>
              </w:numPr>
            </w:pPr>
            <w:r>
              <w:t>Tape backup validation and configuration</w:t>
            </w:r>
          </w:p>
          <w:p w:rsidR="00650DC4" w:rsidRDefault="00650DC4" w:rsidP="00E224F4"/>
          <w:p w:rsidR="00650DC4" w:rsidRDefault="00650DC4" w:rsidP="00E224F4"/>
          <w:p w:rsidR="00650DC4" w:rsidRDefault="00650DC4" w:rsidP="00E224F4"/>
          <w:p w:rsidR="00650DC4" w:rsidRDefault="00650DC4" w:rsidP="00E224F4"/>
          <w:p w:rsidR="00650DC4" w:rsidRDefault="00650DC4" w:rsidP="00E224F4"/>
          <w:p w:rsidR="00650DC4" w:rsidRDefault="00650DC4" w:rsidP="00E224F4"/>
          <w:p w:rsidR="00650DC4" w:rsidRDefault="00650DC4" w:rsidP="00E224F4"/>
          <w:p w:rsidR="00650DC4" w:rsidRDefault="00650DC4" w:rsidP="00E224F4"/>
          <w:p w:rsidR="000D0AB6" w:rsidRDefault="00A13B60" w:rsidP="00717130">
            <w:pPr>
              <w:pStyle w:val="Heading2"/>
            </w:pPr>
            <w:r>
              <w:t>Certifications</w:t>
            </w:r>
          </w:p>
          <w:p w:rsidR="00570655" w:rsidRDefault="00570655" w:rsidP="00570655"/>
          <w:p w:rsidR="00A13B60" w:rsidRPr="00A13B60" w:rsidRDefault="00A13B60" w:rsidP="00A13B60">
            <w:pPr>
              <w:numPr>
                <w:ilvl w:val="0"/>
                <w:numId w:val="4"/>
              </w:numPr>
              <w:rPr>
                <w:lang w:val="en-GB"/>
              </w:rPr>
            </w:pPr>
            <w:r w:rsidRPr="00A13B60">
              <w:rPr>
                <w:lang w:val="en-GB"/>
              </w:rPr>
              <w:t>ITIL Certified</w:t>
            </w:r>
          </w:p>
          <w:p w:rsidR="00A13B60" w:rsidRDefault="00A13B60" w:rsidP="00A13B60">
            <w:pPr>
              <w:numPr>
                <w:ilvl w:val="0"/>
                <w:numId w:val="4"/>
              </w:numPr>
              <w:rPr>
                <w:lang w:val="en-GB"/>
              </w:rPr>
            </w:pPr>
            <w:r w:rsidRPr="00A13B60">
              <w:rPr>
                <w:lang w:val="en-GB"/>
              </w:rPr>
              <w:t xml:space="preserve">AWS Cloud </w:t>
            </w:r>
            <w:r>
              <w:rPr>
                <w:lang w:val="en-GB"/>
              </w:rPr>
              <w:t xml:space="preserve">Solutions architect </w:t>
            </w:r>
            <w:r w:rsidRPr="00A13B60">
              <w:rPr>
                <w:lang w:val="en-GB"/>
              </w:rPr>
              <w:t>certified</w:t>
            </w:r>
          </w:p>
          <w:p w:rsidR="00A13B60" w:rsidRPr="00A13B60" w:rsidRDefault="00A13B60" w:rsidP="00A13B60">
            <w:pPr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Solaris certified</w:t>
            </w:r>
          </w:p>
          <w:p w:rsidR="00A13B60" w:rsidRPr="00A13B60" w:rsidRDefault="00A13B60" w:rsidP="00A13B60">
            <w:pPr>
              <w:numPr>
                <w:ilvl w:val="0"/>
                <w:numId w:val="4"/>
              </w:numPr>
              <w:rPr>
                <w:lang w:val="en-GB"/>
              </w:rPr>
            </w:pPr>
            <w:r w:rsidRPr="00A13B60">
              <w:rPr>
                <w:lang w:val="en-GB"/>
              </w:rPr>
              <w:t>AIX certified</w:t>
            </w:r>
          </w:p>
          <w:p w:rsidR="00A13B60" w:rsidRPr="00A13B60" w:rsidRDefault="00A13B60" w:rsidP="00A13B60">
            <w:pPr>
              <w:numPr>
                <w:ilvl w:val="0"/>
                <w:numId w:val="4"/>
              </w:numPr>
              <w:rPr>
                <w:lang w:val="en-GB"/>
              </w:rPr>
            </w:pPr>
            <w:r w:rsidRPr="00A13B60">
              <w:rPr>
                <w:lang w:val="en-GB"/>
              </w:rPr>
              <w:t>REDHAT Certified</w:t>
            </w:r>
          </w:p>
          <w:p w:rsidR="00A13B60" w:rsidRPr="00A13B60" w:rsidRDefault="00A13B60" w:rsidP="00A13B60">
            <w:pPr>
              <w:numPr>
                <w:ilvl w:val="0"/>
                <w:numId w:val="4"/>
              </w:numPr>
              <w:rPr>
                <w:lang w:val="en-GB"/>
              </w:rPr>
            </w:pPr>
            <w:r w:rsidRPr="00A13B60">
              <w:rPr>
                <w:lang w:val="en-GB"/>
              </w:rPr>
              <w:t>Red</w:t>
            </w:r>
            <w:r>
              <w:rPr>
                <w:lang w:val="en-GB"/>
              </w:rPr>
              <w:t xml:space="preserve"> </w:t>
            </w:r>
            <w:r w:rsidRPr="00A13B60">
              <w:rPr>
                <w:lang w:val="en-GB"/>
              </w:rPr>
              <w:t xml:space="preserve">hat </w:t>
            </w:r>
            <w:r>
              <w:rPr>
                <w:lang w:val="en-GB"/>
              </w:rPr>
              <w:t xml:space="preserve">private </w:t>
            </w:r>
            <w:r w:rsidRPr="00A13B60">
              <w:rPr>
                <w:lang w:val="en-GB"/>
              </w:rPr>
              <w:t>Cloud</w:t>
            </w:r>
          </w:p>
          <w:p w:rsidR="00570655" w:rsidRDefault="00570655" w:rsidP="00570655"/>
          <w:p w:rsidR="00A13B60" w:rsidRDefault="00A13B60" w:rsidP="00570655"/>
          <w:p w:rsidR="00A13B60" w:rsidRDefault="00A13B60" w:rsidP="00A13B60">
            <w:pPr>
              <w:pStyle w:val="Heading2"/>
            </w:pPr>
            <w:r>
              <w:t>Work experience</w:t>
            </w:r>
            <w:r w:rsidR="00CE0210">
              <w:t xml:space="preserve"> summary</w:t>
            </w:r>
          </w:p>
          <w:p w:rsidR="00A13B60" w:rsidRDefault="00A13B60" w:rsidP="00A13B60"/>
          <w:tbl>
            <w:tblPr>
              <w:tblW w:w="8192" w:type="dxa"/>
              <w:tblLayout w:type="fixed"/>
              <w:tblLook w:val="0000" w:firstRow="0" w:lastRow="0" w:firstColumn="0" w:lastColumn="0" w:noHBand="0" w:noVBand="0"/>
            </w:tblPr>
            <w:tblGrid>
              <w:gridCol w:w="1691"/>
              <w:gridCol w:w="2127"/>
              <w:gridCol w:w="1134"/>
              <w:gridCol w:w="1126"/>
              <w:gridCol w:w="1013"/>
              <w:gridCol w:w="1101"/>
            </w:tblGrid>
            <w:tr w:rsidR="00A20AB1" w:rsidRPr="00A13B60" w:rsidTr="00A23AAD">
              <w:trPr>
                <w:trHeight w:val="353"/>
              </w:trPr>
              <w:tc>
                <w:tcPr>
                  <w:tcW w:w="16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b/>
                      <w:bCs/>
                    </w:rPr>
                  </w:pPr>
                  <w:r w:rsidRPr="00A13B60">
                    <w:rPr>
                      <w:b/>
                      <w:bCs/>
                    </w:rPr>
                    <w:t>Name of the Company</w:t>
                  </w:r>
                </w:p>
              </w:tc>
              <w:tc>
                <w:tcPr>
                  <w:tcW w:w="212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b/>
                      <w:bCs/>
                    </w:rPr>
                  </w:pPr>
                  <w:r w:rsidRPr="00A13B60">
                    <w:rPr>
                      <w:b/>
                      <w:bCs/>
                    </w:rPr>
                    <w:t>Address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b/>
                      <w:bCs/>
                    </w:rPr>
                  </w:pPr>
                  <w:r w:rsidRPr="00A13B60">
                    <w:rPr>
                      <w:b/>
                      <w:bCs/>
                    </w:rPr>
                    <w:t>Nature of Business</w:t>
                  </w:r>
                </w:p>
              </w:tc>
              <w:tc>
                <w:tcPr>
                  <w:tcW w:w="11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b/>
                      <w:bCs/>
                    </w:rPr>
                  </w:pPr>
                  <w:r w:rsidRPr="00A13B60">
                    <w:rPr>
                      <w:b/>
                      <w:bCs/>
                    </w:rPr>
                    <w:t>Designation</w:t>
                  </w:r>
                </w:p>
              </w:tc>
              <w:tc>
                <w:tcPr>
                  <w:tcW w:w="101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b/>
                      <w:bCs/>
                    </w:rPr>
                  </w:pPr>
                  <w:r w:rsidRPr="00A13B60">
                    <w:rPr>
                      <w:b/>
                      <w:bCs/>
                    </w:rPr>
                    <w:t>From</w:t>
                  </w:r>
                </w:p>
              </w:tc>
              <w:tc>
                <w:tcPr>
                  <w:tcW w:w="11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b/>
                      <w:bCs/>
                    </w:rPr>
                  </w:pPr>
                  <w:r w:rsidRPr="00A13B60">
                    <w:rPr>
                      <w:b/>
                      <w:bCs/>
                    </w:rPr>
                    <w:t>To</w:t>
                  </w:r>
                </w:p>
              </w:tc>
            </w:tr>
            <w:tr w:rsidR="00A13B60" w:rsidRPr="00A13B60" w:rsidTr="00A23AAD">
              <w:trPr>
                <w:trHeight w:val="379"/>
              </w:trPr>
              <w:tc>
                <w:tcPr>
                  <w:tcW w:w="169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A13B60" w:rsidRPr="00CE021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CE0210">
                    <w:rPr>
                      <w:b/>
                      <w:sz w:val="16"/>
                      <w:szCs w:val="16"/>
                    </w:rPr>
                    <w:t>TCS</w:t>
                  </w:r>
                </w:p>
              </w:tc>
              <w:tc>
                <w:tcPr>
                  <w:tcW w:w="212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194F98" w:rsidRDefault="00A13B60" w:rsidP="00B427D3">
                  <w:pPr>
                    <w:framePr w:hSpace="180" w:wrap="around" w:hAnchor="margin" w:xAlign="center" w:y="-430"/>
                    <w:rPr>
                      <w:sz w:val="14"/>
                      <w:szCs w:val="14"/>
                    </w:rPr>
                  </w:pPr>
                  <w:proofErr w:type="spellStart"/>
                  <w:r w:rsidRPr="00194F98">
                    <w:rPr>
                      <w:sz w:val="14"/>
                      <w:szCs w:val="14"/>
                    </w:rPr>
                    <w:t>Tharamani</w:t>
                  </w:r>
                  <w:proofErr w:type="spellEnd"/>
                  <w:r w:rsidRPr="00194F98">
                    <w:rPr>
                      <w:sz w:val="14"/>
                      <w:szCs w:val="14"/>
                    </w:rPr>
                    <w:t xml:space="preserve"> Rd, </w:t>
                  </w:r>
                  <w:proofErr w:type="spellStart"/>
                  <w:r w:rsidRPr="00194F98">
                    <w:rPr>
                      <w:sz w:val="14"/>
                      <w:szCs w:val="14"/>
                    </w:rPr>
                    <w:t>Ayodhya</w:t>
                  </w:r>
                  <w:proofErr w:type="spellEnd"/>
                  <w:r w:rsidRPr="00194F98">
                    <w:rPr>
                      <w:sz w:val="14"/>
                      <w:szCs w:val="14"/>
                    </w:rPr>
                    <w:t xml:space="preserve"> Colony, </w:t>
                  </w:r>
                  <w:proofErr w:type="spellStart"/>
                  <w:r w:rsidRPr="00194F98">
                    <w:rPr>
                      <w:sz w:val="14"/>
                      <w:szCs w:val="14"/>
                    </w:rPr>
                    <w:t>Velachery</w:t>
                  </w:r>
                  <w:proofErr w:type="spellEnd"/>
                  <w:r w:rsidRPr="00194F98">
                    <w:rPr>
                      <w:sz w:val="14"/>
                      <w:szCs w:val="14"/>
                    </w:rPr>
                    <w:t xml:space="preserve">, Chennai, </w:t>
                  </w:r>
                  <w:proofErr w:type="spellStart"/>
                  <w:r w:rsidRPr="00194F98">
                    <w:rPr>
                      <w:sz w:val="14"/>
                      <w:szCs w:val="14"/>
                    </w:rPr>
                    <w:t>TamilNadu</w:t>
                  </w:r>
                  <w:proofErr w:type="spellEnd"/>
                  <w:r w:rsidRPr="00194F98">
                    <w:rPr>
                      <w:sz w:val="14"/>
                      <w:szCs w:val="14"/>
                    </w:rPr>
                    <w:t xml:space="preserve"> 600042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sz w:val="16"/>
                      <w:szCs w:val="16"/>
                    </w:rPr>
                  </w:pPr>
                  <w:r w:rsidRPr="00A13B60">
                    <w:rPr>
                      <w:sz w:val="16"/>
                      <w:szCs w:val="16"/>
                    </w:rPr>
                    <w:t>IT Consulting Services</w:t>
                  </w:r>
                </w:p>
              </w:tc>
              <w:tc>
                <w:tcPr>
                  <w:tcW w:w="1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sz w:val="16"/>
                      <w:szCs w:val="16"/>
                    </w:rPr>
                  </w:pPr>
                  <w:r w:rsidRPr="00A13B60">
                    <w:rPr>
                      <w:sz w:val="16"/>
                      <w:szCs w:val="16"/>
                    </w:rPr>
                    <w:t>Associate Consultant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sz w:val="16"/>
                      <w:szCs w:val="16"/>
                    </w:rPr>
                  </w:pPr>
                  <w:r w:rsidRPr="00A13B60">
                    <w:rPr>
                      <w:sz w:val="16"/>
                      <w:szCs w:val="16"/>
                    </w:rPr>
                    <w:t>JUL - 2006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CE0210" w:rsidRDefault="00194F98" w:rsidP="00B427D3">
                  <w:pPr>
                    <w:framePr w:hSpace="180" w:wrap="around" w:hAnchor="margin" w:xAlign="center" w:y="-43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CE0210">
                    <w:rPr>
                      <w:b/>
                      <w:sz w:val="16"/>
                      <w:szCs w:val="16"/>
                    </w:rPr>
                    <w:t>Till date</w:t>
                  </w:r>
                </w:p>
              </w:tc>
            </w:tr>
            <w:tr w:rsidR="00A13B60" w:rsidRPr="00A13B60" w:rsidTr="00A23AAD">
              <w:trPr>
                <w:trHeight w:val="388"/>
              </w:trPr>
              <w:tc>
                <w:tcPr>
                  <w:tcW w:w="169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sz w:val="16"/>
                      <w:szCs w:val="16"/>
                    </w:rPr>
                  </w:pPr>
                  <w:r w:rsidRPr="00A13B60">
                    <w:rPr>
                      <w:sz w:val="16"/>
                      <w:szCs w:val="16"/>
                    </w:rPr>
                    <w:t>PROPUS SOFTWARE SOLUTIONS</w:t>
                  </w:r>
                </w:p>
              </w:tc>
              <w:tc>
                <w:tcPr>
                  <w:tcW w:w="212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194F98" w:rsidRDefault="00A13B60" w:rsidP="00B427D3">
                  <w:pPr>
                    <w:framePr w:hSpace="180" w:wrap="around" w:hAnchor="margin" w:xAlign="center" w:y="-430"/>
                    <w:rPr>
                      <w:sz w:val="14"/>
                      <w:szCs w:val="14"/>
                    </w:rPr>
                  </w:pPr>
                  <w:r w:rsidRPr="00194F98">
                    <w:rPr>
                      <w:sz w:val="14"/>
                      <w:szCs w:val="14"/>
                    </w:rPr>
                    <w:t xml:space="preserve">2/51, Telephone colony, 2nd Street, </w:t>
                  </w:r>
                  <w:proofErr w:type="spellStart"/>
                  <w:r w:rsidRPr="00194F98">
                    <w:rPr>
                      <w:sz w:val="14"/>
                      <w:szCs w:val="14"/>
                    </w:rPr>
                    <w:t>Adambakkam</w:t>
                  </w:r>
                  <w:proofErr w:type="spellEnd"/>
                  <w:r w:rsidRPr="00194F98">
                    <w:rPr>
                      <w:sz w:val="14"/>
                      <w:szCs w:val="14"/>
                    </w:rPr>
                    <w:t>, Chennai - 88.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sz w:val="16"/>
                      <w:szCs w:val="16"/>
                    </w:rPr>
                  </w:pPr>
                  <w:r w:rsidRPr="00A13B60">
                    <w:rPr>
                      <w:sz w:val="16"/>
                      <w:szCs w:val="16"/>
                    </w:rPr>
                    <w:t>IT Consulting Services</w:t>
                  </w:r>
                </w:p>
              </w:tc>
              <w:tc>
                <w:tcPr>
                  <w:tcW w:w="1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sz w:val="16"/>
                      <w:szCs w:val="16"/>
                    </w:rPr>
                  </w:pPr>
                  <w:r w:rsidRPr="00A13B60">
                    <w:rPr>
                      <w:sz w:val="16"/>
                      <w:szCs w:val="16"/>
                    </w:rPr>
                    <w:t>System Administrator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sz w:val="16"/>
                      <w:szCs w:val="16"/>
                    </w:rPr>
                  </w:pPr>
                  <w:r w:rsidRPr="00A13B60">
                    <w:rPr>
                      <w:sz w:val="16"/>
                      <w:szCs w:val="16"/>
                    </w:rPr>
                    <w:t>FEB - 2004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sz w:val="16"/>
                      <w:szCs w:val="16"/>
                    </w:rPr>
                  </w:pPr>
                  <w:r w:rsidRPr="00A13B60">
                    <w:rPr>
                      <w:sz w:val="16"/>
                      <w:szCs w:val="16"/>
                    </w:rPr>
                    <w:t>JUN - 2006</w:t>
                  </w:r>
                </w:p>
              </w:tc>
            </w:tr>
            <w:tr w:rsidR="00A13B60" w:rsidRPr="00A13B60" w:rsidTr="00A23AAD">
              <w:trPr>
                <w:trHeight w:val="391"/>
              </w:trPr>
              <w:tc>
                <w:tcPr>
                  <w:tcW w:w="169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sz w:val="16"/>
                      <w:szCs w:val="16"/>
                    </w:rPr>
                  </w:pPr>
                  <w:r w:rsidRPr="00A13B60">
                    <w:rPr>
                      <w:sz w:val="16"/>
                      <w:szCs w:val="16"/>
                    </w:rPr>
                    <w:t>PGO NETWORK SOLUTIONS</w:t>
                  </w:r>
                </w:p>
              </w:tc>
              <w:tc>
                <w:tcPr>
                  <w:tcW w:w="212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194F98" w:rsidRDefault="00A13B60" w:rsidP="00B427D3">
                  <w:pPr>
                    <w:framePr w:hSpace="180" w:wrap="around" w:hAnchor="margin" w:xAlign="center" w:y="-430"/>
                    <w:rPr>
                      <w:sz w:val="14"/>
                      <w:szCs w:val="14"/>
                    </w:rPr>
                  </w:pPr>
                  <w:r w:rsidRPr="00194F98">
                    <w:rPr>
                      <w:sz w:val="14"/>
                      <w:szCs w:val="14"/>
                    </w:rPr>
                    <w:t xml:space="preserve">77, </w:t>
                  </w:r>
                  <w:proofErr w:type="spellStart"/>
                  <w:r w:rsidRPr="00194F98">
                    <w:rPr>
                      <w:sz w:val="14"/>
                      <w:szCs w:val="14"/>
                    </w:rPr>
                    <w:t>Lawspet</w:t>
                  </w:r>
                  <w:proofErr w:type="spellEnd"/>
                  <w:r w:rsidRPr="00194F98">
                    <w:rPr>
                      <w:sz w:val="14"/>
                      <w:szCs w:val="14"/>
                    </w:rPr>
                    <w:t xml:space="preserve"> main road, </w:t>
                  </w:r>
                  <w:proofErr w:type="spellStart"/>
                  <w:r w:rsidRPr="00194F98">
                    <w:rPr>
                      <w:sz w:val="14"/>
                      <w:szCs w:val="14"/>
                    </w:rPr>
                    <w:t>Pudupet</w:t>
                  </w:r>
                  <w:proofErr w:type="spellEnd"/>
                  <w:r w:rsidRPr="00194F98">
                    <w:rPr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194F98">
                    <w:rPr>
                      <w:sz w:val="14"/>
                      <w:szCs w:val="14"/>
                    </w:rPr>
                    <w:t>Lawspet</w:t>
                  </w:r>
                  <w:proofErr w:type="spellEnd"/>
                  <w:r w:rsidRPr="00194F98">
                    <w:rPr>
                      <w:sz w:val="14"/>
                      <w:szCs w:val="14"/>
                    </w:rPr>
                    <w:t>, Pond</w:t>
                  </w:r>
                  <w:r w:rsidR="00194F98">
                    <w:rPr>
                      <w:sz w:val="14"/>
                      <w:szCs w:val="14"/>
                    </w:rPr>
                    <w:t>icherry</w:t>
                  </w:r>
                  <w:r w:rsidRPr="00194F98">
                    <w:rPr>
                      <w:sz w:val="14"/>
                      <w:szCs w:val="14"/>
                    </w:rPr>
                    <w:t xml:space="preserve"> - 8.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sz w:val="16"/>
                      <w:szCs w:val="16"/>
                    </w:rPr>
                  </w:pPr>
                  <w:r w:rsidRPr="00A13B60">
                    <w:rPr>
                      <w:sz w:val="16"/>
                      <w:szCs w:val="16"/>
                    </w:rPr>
                    <w:t>Networking</w:t>
                  </w:r>
                </w:p>
              </w:tc>
              <w:tc>
                <w:tcPr>
                  <w:tcW w:w="1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sz w:val="16"/>
                      <w:szCs w:val="16"/>
                    </w:rPr>
                  </w:pPr>
                  <w:r w:rsidRPr="00A13B60">
                    <w:rPr>
                      <w:sz w:val="16"/>
                      <w:szCs w:val="16"/>
                    </w:rPr>
                    <w:t>Network Engi</w:t>
                  </w:r>
                  <w:r>
                    <w:rPr>
                      <w:sz w:val="16"/>
                      <w:szCs w:val="16"/>
                    </w:rPr>
                    <w:t>neer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sz w:val="16"/>
                      <w:szCs w:val="16"/>
                    </w:rPr>
                  </w:pPr>
                  <w:r w:rsidRPr="00A13B60">
                    <w:rPr>
                      <w:sz w:val="16"/>
                      <w:szCs w:val="16"/>
                    </w:rPr>
                    <w:t>SEP - 2002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A13B60" w:rsidRPr="00A13B60" w:rsidRDefault="00A13B60" w:rsidP="00B427D3">
                  <w:pPr>
                    <w:framePr w:hSpace="180" w:wrap="around" w:hAnchor="margin" w:xAlign="center" w:y="-430"/>
                    <w:jc w:val="center"/>
                    <w:rPr>
                      <w:sz w:val="16"/>
                      <w:szCs w:val="16"/>
                    </w:rPr>
                  </w:pPr>
                  <w:r w:rsidRPr="00A13B60">
                    <w:rPr>
                      <w:sz w:val="16"/>
                      <w:szCs w:val="16"/>
                    </w:rPr>
                    <w:t>Jan - 2004</w:t>
                  </w:r>
                </w:p>
              </w:tc>
            </w:tr>
          </w:tbl>
          <w:p w:rsidR="00A13B60" w:rsidRDefault="00A13B60" w:rsidP="00A13B60"/>
          <w:p w:rsidR="00A13B60" w:rsidRDefault="00A13B60" w:rsidP="00A13B60">
            <w:pPr>
              <w:pStyle w:val="Heading2"/>
            </w:pPr>
            <w:r>
              <w:t>Education</w:t>
            </w:r>
          </w:p>
          <w:p w:rsidR="00A13B60" w:rsidRDefault="00A13B60" w:rsidP="00A13B60"/>
          <w:p w:rsidR="00A13B60" w:rsidRDefault="00A13B60" w:rsidP="00A13B60"/>
          <w:p w:rsidR="00E57D1A" w:rsidRDefault="00E57D1A" w:rsidP="00E57D1A">
            <w:r w:rsidRPr="00E57D1A">
              <w:rPr>
                <w:b/>
                <w:sz w:val="20"/>
                <w:szCs w:val="20"/>
              </w:rPr>
              <w:t>Bachelor of Science:</w:t>
            </w:r>
            <w:r>
              <w:t xml:space="preserve"> </w:t>
            </w:r>
            <w:r w:rsidRPr="00FF054A">
              <w:t>Computer Science and Engineering</w:t>
            </w:r>
            <w:r>
              <w:t xml:space="preserve"> - 2002</w:t>
            </w:r>
          </w:p>
          <w:p w:rsidR="00E57D1A" w:rsidRDefault="00E57D1A" w:rsidP="00E57D1A">
            <w:r>
              <w:t xml:space="preserve">                                         </w:t>
            </w:r>
            <w:proofErr w:type="spellStart"/>
            <w:r>
              <w:t>Mailam</w:t>
            </w:r>
            <w:proofErr w:type="spellEnd"/>
            <w:r>
              <w:t xml:space="preserve"> Engineering College, </w:t>
            </w:r>
            <w:proofErr w:type="spellStart"/>
            <w:r w:rsidR="00FF054A">
              <w:t>Mailam</w:t>
            </w:r>
            <w:proofErr w:type="spellEnd"/>
          </w:p>
          <w:p w:rsidR="00570655" w:rsidRPr="00570655" w:rsidRDefault="00E57D1A" w:rsidP="00E57D1A">
            <w:r>
              <w:t xml:space="preserve">                                         Madras University, India</w:t>
            </w:r>
          </w:p>
        </w:tc>
      </w:tr>
    </w:tbl>
    <w:p w:rsidR="000D0AB6" w:rsidRDefault="000D0AB6" w:rsidP="000D0AB6">
      <w:pPr>
        <w:tabs>
          <w:tab w:val="left" w:pos="3160"/>
        </w:tabs>
      </w:pPr>
    </w:p>
    <w:p w:rsidR="00717130" w:rsidRDefault="00717130" w:rsidP="000D0AB6">
      <w:pPr>
        <w:tabs>
          <w:tab w:val="left" w:pos="3160"/>
        </w:tabs>
      </w:pPr>
    </w:p>
    <w:p w:rsidR="00717130" w:rsidRPr="000D0AB6" w:rsidRDefault="00717130" w:rsidP="000D0AB6">
      <w:pPr>
        <w:tabs>
          <w:tab w:val="left" w:pos="3160"/>
        </w:tabs>
      </w:pPr>
    </w:p>
    <w:sectPr w:rsidR="00717130" w:rsidRPr="000D0AB6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ED5" w:rsidRDefault="001A2ED5" w:rsidP="000C45FF">
      <w:r>
        <w:separator/>
      </w:r>
    </w:p>
  </w:endnote>
  <w:endnote w:type="continuationSeparator" w:id="0">
    <w:p w:rsidR="001A2ED5" w:rsidRDefault="001A2ED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ED5" w:rsidRDefault="001A2ED5" w:rsidP="000C45FF">
      <w:r>
        <w:separator/>
      </w:r>
    </w:p>
  </w:footnote>
  <w:footnote w:type="continuationSeparator" w:id="0">
    <w:p w:rsidR="001A2ED5" w:rsidRDefault="001A2ED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748" w:rsidRDefault="00AF2748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59955" cy="9628505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955" cy="9628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6305"/>
    <w:multiLevelType w:val="hybridMultilevel"/>
    <w:tmpl w:val="283E5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477F6"/>
    <w:multiLevelType w:val="hybridMultilevel"/>
    <w:tmpl w:val="E6F4BC0C"/>
    <w:lvl w:ilvl="0" w:tplc="04090009">
      <w:start w:val="1"/>
      <w:numFmt w:val="bullet"/>
      <w:lvlText w:val="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">
    <w:nsid w:val="36C44341"/>
    <w:multiLevelType w:val="hybridMultilevel"/>
    <w:tmpl w:val="CA6416B0"/>
    <w:lvl w:ilvl="0" w:tplc="999C8588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128F7"/>
    <w:multiLevelType w:val="hybridMultilevel"/>
    <w:tmpl w:val="10922A60"/>
    <w:lvl w:ilvl="0" w:tplc="999C8588">
      <w:numFmt w:val="bullet"/>
      <w:lvlText w:val="•"/>
      <w:lvlJc w:val="left"/>
      <w:pPr>
        <w:ind w:left="1287" w:hanging="72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B6"/>
    <w:rsid w:val="00030E34"/>
    <w:rsid w:val="00036450"/>
    <w:rsid w:val="00070409"/>
    <w:rsid w:val="00094499"/>
    <w:rsid w:val="000B6406"/>
    <w:rsid w:val="000C45FF"/>
    <w:rsid w:val="000D0AB6"/>
    <w:rsid w:val="000D62AE"/>
    <w:rsid w:val="000E3FD1"/>
    <w:rsid w:val="00112054"/>
    <w:rsid w:val="001525E1"/>
    <w:rsid w:val="00180329"/>
    <w:rsid w:val="0019001F"/>
    <w:rsid w:val="00194F98"/>
    <w:rsid w:val="001A2ED5"/>
    <w:rsid w:val="001A74A5"/>
    <w:rsid w:val="001B2ABD"/>
    <w:rsid w:val="001E0391"/>
    <w:rsid w:val="001E1759"/>
    <w:rsid w:val="001F1ECC"/>
    <w:rsid w:val="002400EB"/>
    <w:rsid w:val="002537A9"/>
    <w:rsid w:val="00256CF7"/>
    <w:rsid w:val="00281FD5"/>
    <w:rsid w:val="002B17FF"/>
    <w:rsid w:val="0030481B"/>
    <w:rsid w:val="003156FC"/>
    <w:rsid w:val="003254B5"/>
    <w:rsid w:val="0033580D"/>
    <w:rsid w:val="0037121F"/>
    <w:rsid w:val="00394195"/>
    <w:rsid w:val="003A6B7D"/>
    <w:rsid w:val="003B06CA"/>
    <w:rsid w:val="003F5C84"/>
    <w:rsid w:val="004071FC"/>
    <w:rsid w:val="00445947"/>
    <w:rsid w:val="00471A56"/>
    <w:rsid w:val="004813B3"/>
    <w:rsid w:val="00496591"/>
    <w:rsid w:val="004B4C2D"/>
    <w:rsid w:val="004C63E4"/>
    <w:rsid w:val="004D3011"/>
    <w:rsid w:val="0051717B"/>
    <w:rsid w:val="005262AC"/>
    <w:rsid w:val="00570655"/>
    <w:rsid w:val="005E39D5"/>
    <w:rsid w:val="005F669C"/>
    <w:rsid w:val="00600670"/>
    <w:rsid w:val="0062123A"/>
    <w:rsid w:val="0062583C"/>
    <w:rsid w:val="00646E75"/>
    <w:rsid w:val="00650DC4"/>
    <w:rsid w:val="006771D0"/>
    <w:rsid w:val="006B47E6"/>
    <w:rsid w:val="00715FCB"/>
    <w:rsid w:val="00717130"/>
    <w:rsid w:val="00736AAE"/>
    <w:rsid w:val="00743101"/>
    <w:rsid w:val="007551C8"/>
    <w:rsid w:val="007775E1"/>
    <w:rsid w:val="007867A0"/>
    <w:rsid w:val="007927F5"/>
    <w:rsid w:val="007C49DB"/>
    <w:rsid w:val="007D1F43"/>
    <w:rsid w:val="007F7A22"/>
    <w:rsid w:val="00802CA0"/>
    <w:rsid w:val="00851050"/>
    <w:rsid w:val="008A7AFA"/>
    <w:rsid w:val="009260CD"/>
    <w:rsid w:val="0094526F"/>
    <w:rsid w:val="009515E1"/>
    <w:rsid w:val="00952C25"/>
    <w:rsid w:val="00953668"/>
    <w:rsid w:val="00984468"/>
    <w:rsid w:val="009912F8"/>
    <w:rsid w:val="009E14D1"/>
    <w:rsid w:val="009E18A5"/>
    <w:rsid w:val="00A13B60"/>
    <w:rsid w:val="00A20AB1"/>
    <w:rsid w:val="00A2118D"/>
    <w:rsid w:val="00A23AAD"/>
    <w:rsid w:val="00A5166D"/>
    <w:rsid w:val="00AB106F"/>
    <w:rsid w:val="00AB7C8B"/>
    <w:rsid w:val="00AD76E2"/>
    <w:rsid w:val="00AF2748"/>
    <w:rsid w:val="00B20152"/>
    <w:rsid w:val="00B359E4"/>
    <w:rsid w:val="00B427D3"/>
    <w:rsid w:val="00B57D98"/>
    <w:rsid w:val="00B70850"/>
    <w:rsid w:val="00C066B6"/>
    <w:rsid w:val="00C10D8E"/>
    <w:rsid w:val="00C360D3"/>
    <w:rsid w:val="00C37BA1"/>
    <w:rsid w:val="00C4674C"/>
    <w:rsid w:val="00C506CF"/>
    <w:rsid w:val="00C64E2A"/>
    <w:rsid w:val="00C72BED"/>
    <w:rsid w:val="00C9578B"/>
    <w:rsid w:val="00CA380D"/>
    <w:rsid w:val="00CB0055"/>
    <w:rsid w:val="00CE0210"/>
    <w:rsid w:val="00D2522B"/>
    <w:rsid w:val="00D422DE"/>
    <w:rsid w:val="00D5459D"/>
    <w:rsid w:val="00DA1F4D"/>
    <w:rsid w:val="00DD099E"/>
    <w:rsid w:val="00DD172A"/>
    <w:rsid w:val="00DF3B94"/>
    <w:rsid w:val="00E224F4"/>
    <w:rsid w:val="00E25A26"/>
    <w:rsid w:val="00E4381A"/>
    <w:rsid w:val="00E55D74"/>
    <w:rsid w:val="00E57D1A"/>
    <w:rsid w:val="00EB4A1A"/>
    <w:rsid w:val="00EE6332"/>
    <w:rsid w:val="00F04ED7"/>
    <w:rsid w:val="00F60274"/>
    <w:rsid w:val="00F77FB9"/>
    <w:rsid w:val="00FB068F"/>
    <w:rsid w:val="00FC2208"/>
    <w:rsid w:val="00F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8A7AFA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A3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balabaskark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a.baska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5B56F9BFC24FD7883B35103D810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C109F-AE26-4529-8956-58D2ADB30DFC}"/>
      </w:docPartPr>
      <w:docPartBody>
        <w:p w:rsidR="00CD305F" w:rsidRDefault="00462D33" w:rsidP="00462D33">
          <w:pPr>
            <w:pStyle w:val="325B56F9BFC24FD7883B35103D810EED"/>
          </w:pPr>
          <w:r w:rsidRPr="00CB0055">
            <w:t>Contact</w:t>
          </w:r>
        </w:p>
      </w:docPartBody>
    </w:docPart>
    <w:docPart>
      <w:docPartPr>
        <w:name w:val="E704C2ADCB96444DA566314521EAA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8B854-4EA1-4AD2-B2E1-B16A4D27464A}"/>
      </w:docPartPr>
      <w:docPartBody>
        <w:p w:rsidR="00CD305F" w:rsidRDefault="00462D33" w:rsidP="00462D33">
          <w:pPr>
            <w:pStyle w:val="E704C2ADCB96444DA566314521EAA75B"/>
          </w:pPr>
          <w:r w:rsidRPr="004D3011">
            <w:t>PHONE:</w:t>
          </w:r>
        </w:p>
      </w:docPartBody>
    </w:docPart>
    <w:docPart>
      <w:docPartPr>
        <w:name w:val="F125A26A594641E499268B85EDF3D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589E-6547-4D3F-9C1D-710995077DD6}"/>
      </w:docPartPr>
      <w:docPartBody>
        <w:p w:rsidR="00CD305F" w:rsidRDefault="00462D33" w:rsidP="00462D33">
          <w:pPr>
            <w:pStyle w:val="F125A26A594641E499268B85EDF3DED0"/>
          </w:pPr>
          <w:r w:rsidRPr="004D3011">
            <w:t>EMAIL:</w:t>
          </w:r>
        </w:p>
      </w:docPartBody>
    </w:docPart>
    <w:docPart>
      <w:docPartPr>
        <w:name w:val="5F1A25396BB7494FB8B4FBCD69093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9749E-76D3-4A5A-9F1E-81A3F9F2AB2C}"/>
      </w:docPartPr>
      <w:docPartBody>
        <w:p w:rsidR="00CD305F" w:rsidRDefault="00462D33" w:rsidP="00462D33">
          <w:pPr>
            <w:pStyle w:val="5F1A25396BB7494FB8B4FBCD6909313A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33"/>
    <w:rsid w:val="00385F1B"/>
    <w:rsid w:val="00462D33"/>
    <w:rsid w:val="00AA0218"/>
    <w:rsid w:val="00C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059772A25543D4B56A8F773FE10C43">
    <w:name w:val="9E059772A25543D4B56A8F773FE10C43"/>
  </w:style>
  <w:style w:type="paragraph" w:customStyle="1" w:styleId="E3CADC3C808047909EBDAF0A7188EA25">
    <w:name w:val="E3CADC3C808047909EBDAF0A7188EA25"/>
  </w:style>
  <w:style w:type="paragraph" w:customStyle="1" w:styleId="89C80CCB359247D2B12407E037364893">
    <w:name w:val="89C80CCB359247D2B12407E037364893"/>
  </w:style>
  <w:style w:type="paragraph" w:customStyle="1" w:styleId="97F213B44AF043BE85938AE77AD6F984">
    <w:name w:val="97F213B44AF043BE85938AE77AD6F984"/>
  </w:style>
  <w:style w:type="paragraph" w:customStyle="1" w:styleId="7BB877DF085D4286B1B886A0F668B6E0">
    <w:name w:val="7BB877DF085D4286B1B886A0F668B6E0"/>
  </w:style>
  <w:style w:type="paragraph" w:customStyle="1" w:styleId="90454C68A92747069E8C41525260E44F">
    <w:name w:val="90454C68A92747069E8C41525260E44F"/>
  </w:style>
  <w:style w:type="paragraph" w:customStyle="1" w:styleId="B06FAC3BA3D54F12A42B09DB5CA49C4F">
    <w:name w:val="B06FAC3BA3D54F12A42B09DB5CA49C4F"/>
  </w:style>
  <w:style w:type="paragraph" w:customStyle="1" w:styleId="C1C01CC32EF54112A303E4BCE69D41D6">
    <w:name w:val="C1C01CC32EF54112A303E4BCE69D41D6"/>
  </w:style>
  <w:style w:type="paragraph" w:customStyle="1" w:styleId="DDD297606FA14A26929FDE6A877FC627">
    <w:name w:val="DDD297606FA14A26929FDE6A877FC627"/>
  </w:style>
  <w:style w:type="paragraph" w:customStyle="1" w:styleId="288EAB8867144EF88EFD89059BC6FDDA">
    <w:name w:val="288EAB8867144EF88EFD89059BC6FDD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107E0F093BA47D397380F5F0F393A4F">
    <w:name w:val="D107E0F093BA47D397380F5F0F393A4F"/>
  </w:style>
  <w:style w:type="paragraph" w:customStyle="1" w:styleId="E70CD141BD8E41A391965B3160E5217A">
    <w:name w:val="E70CD141BD8E41A391965B3160E5217A"/>
  </w:style>
  <w:style w:type="paragraph" w:customStyle="1" w:styleId="F0B115404D4E462EB23052A3155CBB0F">
    <w:name w:val="F0B115404D4E462EB23052A3155CBB0F"/>
  </w:style>
  <w:style w:type="paragraph" w:customStyle="1" w:styleId="AB7F7C276A554BF0A7C429AB7E88D61C">
    <w:name w:val="AB7F7C276A554BF0A7C429AB7E88D61C"/>
  </w:style>
  <w:style w:type="paragraph" w:customStyle="1" w:styleId="832A8F962A6A4A93900DA3866C1EE7AA">
    <w:name w:val="832A8F962A6A4A93900DA3866C1EE7AA"/>
  </w:style>
  <w:style w:type="paragraph" w:customStyle="1" w:styleId="64711D808B844C91ADA5A5B919811454">
    <w:name w:val="64711D808B844C91ADA5A5B919811454"/>
  </w:style>
  <w:style w:type="paragraph" w:customStyle="1" w:styleId="B5E4FAA308F147E298AAC42D395E61FB">
    <w:name w:val="B5E4FAA308F147E298AAC42D395E61FB"/>
  </w:style>
  <w:style w:type="paragraph" w:customStyle="1" w:styleId="3A5F4C070715482785E5D54F90078341">
    <w:name w:val="3A5F4C070715482785E5D54F90078341"/>
  </w:style>
  <w:style w:type="paragraph" w:customStyle="1" w:styleId="098A7D42D23E47729BCAB4D1BC9D831F">
    <w:name w:val="098A7D42D23E47729BCAB4D1BC9D831F"/>
  </w:style>
  <w:style w:type="paragraph" w:customStyle="1" w:styleId="5BDEB2D340F549E0A984897F37A211BB">
    <w:name w:val="5BDEB2D340F549E0A984897F37A211BB"/>
  </w:style>
  <w:style w:type="paragraph" w:customStyle="1" w:styleId="53AC11B950964E848BADE029C88DBCE9">
    <w:name w:val="53AC11B950964E848BADE029C88DBCE9"/>
  </w:style>
  <w:style w:type="paragraph" w:customStyle="1" w:styleId="02895C19ECEE40828E5DD66C7D729B50">
    <w:name w:val="02895C19ECEE40828E5DD66C7D729B50"/>
  </w:style>
  <w:style w:type="paragraph" w:customStyle="1" w:styleId="23599047E99941908371A611F37FE197">
    <w:name w:val="23599047E99941908371A611F37FE197"/>
  </w:style>
  <w:style w:type="paragraph" w:customStyle="1" w:styleId="668E2945E1B8446F808D33FDF0D50F58">
    <w:name w:val="668E2945E1B8446F808D33FDF0D50F58"/>
  </w:style>
  <w:style w:type="paragraph" w:customStyle="1" w:styleId="C1860B1B08AC4764B336500666A23C06">
    <w:name w:val="C1860B1B08AC4764B336500666A23C06"/>
  </w:style>
  <w:style w:type="paragraph" w:customStyle="1" w:styleId="E48B14F73A2D4B478FD2D1C421EA89DF">
    <w:name w:val="E48B14F73A2D4B478FD2D1C421EA89DF"/>
  </w:style>
  <w:style w:type="paragraph" w:customStyle="1" w:styleId="94C3D92AA9804BE5BE0C9F936355FFDD">
    <w:name w:val="94C3D92AA9804BE5BE0C9F936355FFDD"/>
  </w:style>
  <w:style w:type="paragraph" w:customStyle="1" w:styleId="469DBFCDB0864660A3BBD6E9AA30A2E6">
    <w:name w:val="469DBFCDB0864660A3BBD6E9AA30A2E6"/>
  </w:style>
  <w:style w:type="paragraph" w:customStyle="1" w:styleId="78841DC66CA24B44AF0397F9FBA5D52C">
    <w:name w:val="78841DC66CA24B44AF0397F9FBA5D52C"/>
  </w:style>
  <w:style w:type="paragraph" w:customStyle="1" w:styleId="7EBDEE54D76549459470BC98F9D5983D">
    <w:name w:val="7EBDEE54D76549459470BC98F9D5983D"/>
  </w:style>
  <w:style w:type="paragraph" w:customStyle="1" w:styleId="0E5521C6770845EA966F57507C1CFBDC">
    <w:name w:val="0E5521C6770845EA966F57507C1CFBDC"/>
  </w:style>
  <w:style w:type="paragraph" w:customStyle="1" w:styleId="87BABA3DE39E4EC9A68DCCEEF84D1E4C">
    <w:name w:val="87BABA3DE39E4EC9A68DCCEEF84D1E4C"/>
  </w:style>
  <w:style w:type="paragraph" w:customStyle="1" w:styleId="61ED835AE04F4844B95B2F4A141482A1">
    <w:name w:val="61ED835AE04F4844B95B2F4A141482A1"/>
  </w:style>
  <w:style w:type="paragraph" w:customStyle="1" w:styleId="D16B7D7CFA0F47ACAC56FFCF0DA86244">
    <w:name w:val="D16B7D7CFA0F47ACAC56FFCF0DA86244"/>
  </w:style>
  <w:style w:type="paragraph" w:customStyle="1" w:styleId="3609754AD813437CA571702AF62AE8E2">
    <w:name w:val="3609754AD813437CA571702AF62AE8E2"/>
  </w:style>
  <w:style w:type="paragraph" w:customStyle="1" w:styleId="AF857FF48E5A437DAA222CFA29FAA5B1">
    <w:name w:val="AF857FF48E5A437DAA222CFA29FAA5B1"/>
  </w:style>
  <w:style w:type="paragraph" w:customStyle="1" w:styleId="18F456D93D9E428BB2830D7C9E8C3F20">
    <w:name w:val="18F456D93D9E428BB2830D7C9E8C3F20"/>
  </w:style>
  <w:style w:type="paragraph" w:customStyle="1" w:styleId="35F60D91D1994DA8A5B2E8C24A364132">
    <w:name w:val="35F60D91D1994DA8A5B2E8C24A364132"/>
  </w:style>
  <w:style w:type="paragraph" w:customStyle="1" w:styleId="F4E823FEA67C41E683170B5EDA235747">
    <w:name w:val="F4E823FEA67C41E683170B5EDA235747"/>
  </w:style>
  <w:style w:type="paragraph" w:customStyle="1" w:styleId="A44702027A294DC6982AE3E96DB62809">
    <w:name w:val="A44702027A294DC6982AE3E96DB6280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638D80D1856B416487FBE97016ACAACE">
    <w:name w:val="638D80D1856B416487FBE97016ACAACE"/>
  </w:style>
  <w:style w:type="paragraph" w:customStyle="1" w:styleId="71CDCE14F6C84DBABB3021C2EC5B78E0">
    <w:name w:val="71CDCE14F6C84DBABB3021C2EC5B78E0"/>
    <w:rsid w:val="00462D33"/>
  </w:style>
  <w:style w:type="paragraph" w:customStyle="1" w:styleId="AF73FE58899A4B679CB6B56D95A8950B">
    <w:name w:val="AF73FE58899A4B679CB6B56D95A8950B"/>
    <w:rsid w:val="00462D33"/>
  </w:style>
  <w:style w:type="paragraph" w:customStyle="1" w:styleId="C55B2D013C7F4B0B8584B2C092C19C7C">
    <w:name w:val="C55B2D013C7F4B0B8584B2C092C19C7C"/>
    <w:rsid w:val="00462D33"/>
  </w:style>
  <w:style w:type="paragraph" w:customStyle="1" w:styleId="821FEC84EE7F4D4A815A5E242866DBAC">
    <w:name w:val="821FEC84EE7F4D4A815A5E242866DBAC"/>
    <w:rsid w:val="00462D33"/>
  </w:style>
  <w:style w:type="paragraph" w:customStyle="1" w:styleId="7F05E3B3FB474BDA99BFD54428ED6809">
    <w:name w:val="7F05E3B3FB474BDA99BFD54428ED6809"/>
    <w:rsid w:val="00462D33"/>
  </w:style>
  <w:style w:type="paragraph" w:customStyle="1" w:styleId="3A3374B603444CC2926FDB7BCFE4E182">
    <w:name w:val="3A3374B603444CC2926FDB7BCFE4E182"/>
    <w:rsid w:val="00462D33"/>
  </w:style>
  <w:style w:type="paragraph" w:customStyle="1" w:styleId="41946FD3199944BD914760CB68349099">
    <w:name w:val="41946FD3199944BD914760CB68349099"/>
    <w:rsid w:val="00462D33"/>
  </w:style>
  <w:style w:type="paragraph" w:customStyle="1" w:styleId="BC81C743DAE541CC8DBBABF16944FC88">
    <w:name w:val="BC81C743DAE541CC8DBBABF16944FC88"/>
    <w:rsid w:val="00462D33"/>
  </w:style>
  <w:style w:type="paragraph" w:customStyle="1" w:styleId="AC6FFED0EC4443E3AECD36F55A4AF975">
    <w:name w:val="AC6FFED0EC4443E3AECD36F55A4AF975"/>
    <w:rsid w:val="00462D33"/>
  </w:style>
  <w:style w:type="paragraph" w:customStyle="1" w:styleId="1C2FC24892AC4012B0E6521198D2F071">
    <w:name w:val="1C2FC24892AC4012B0E6521198D2F071"/>
    <w:rsid w:val="00462D33"/>
  </w:style>
  <w:style w:type="paragraph" w:customStyle="1" w:styleId="325B56F9BFC24FD7883B35103D810EED">
    <w:name w:val="325B56F9BFC24FD7883B35103D810EED"/>
    <w:rsid w:val="00462D33"/>
  </w:style>
  <w:style w:type="paragraph" w:customStyle="1" w:styleId="E704C2ADCB96444DA566314521EAA75B">
    <w:name w:val="E704C2ADCB96444DA566314521EAA75B"/>
    <w:rsid w:val="00462D33"/>
  </w:style>
  <w:style w:type="paragraph" w:customStyle="1" w:styleId="F125A26A594641E499268B85EDF3DED0">
    <w:name w:val="F125A26A594641E499268B85EDF3DED0"/>
    <w:rsid w:val="00462D33"/>
  </w:style>
  <w:style w:type="paragraph" w:customStyle="1" w:styleId="5F1A25396BB7494FB8B4FBCD6909313A">
    <w:name w:val="5F1A25396BB7494FB8B4FBCD6909313A"/>
    <w:rsid w:val="00462D33"/>
  </w:style>
  <w:style w:type="paragraph" w:customStyle="1" w:styleId="064B2758B3F44DFCAB3AE68C4CE1E18C">
    <w:name w:val="064B2758B3F44DFCAB3AE68C4CE1E18C"/>
    <w:rsid w:val="00462D33"/>
  </w:style>
  <w:style w:type="paragraph" w:customStyle="1" w:styleId="A801D6824B63405BB1AB510D528AB581">
    <w:name w:val="A801D6824B63405BB1AB510D528AB581"/>
    <w:rsid w:val="00462D33"/>
  </w:style>
  <w:style w:type="paragraph" w:customStyle="1" w:styleId="18BF5488140842C88873A48678AB70F6">
    <w:name w:val="18BF5488140842C88873A48678AB70F6"/>
    <w:rsid w:val="00462D33"/>
  </w:style>
  <w:style w:type="paragraph" w:customStyle="1" w:styleId="EF82146E69FD4BD29537F5FD91E610FD">
    <w:name w:val="EF82146E69FD4BD29537F5FD91E610FD"/>
    <w:rsid w:val="00462D33"/>
  </w:style>
  <w:style w:type="paragraph" w:customStyle="1" w:styleId="12407502E9DB4272A517AAA56835630B">
    <w:name w:val="12407502E9DB4272A517AAA56835630B"/>
    <w:rsid w:val="00462D33"/>
  </w:style>
  <w:style w:type="paragraph" w:customStyle="1" w:styleId="C6B1660506504313A6CA89EE90D70031">
    <w:name w:val="C6B1660506504313A6CA89EE90D70031"/>
    <w:rsid w:val="00462D33"/>
  </w:style>
  <w:style w:type="paragraph" w:customStyle="1" w:styleId="D2282E4D16CB4B52841A5551E99F024A">
    <w:name w:val="D2282E4D16CB4B52841A5551E99F024A"/>
    <w:rsid w:val="00462D33"/>
  </w:style>
  <w:style w:type="paragraph" w:customStyle="1" w:styleId="A03994CA4C2B40F596AE75AE7046B37B">
    <w:name w:val="A03994CA4C2B40F596AE75AE7046B37B"/>
    <w:rsid w:val="00462D33"/>
  </w:style>
  <w:style w:type="paragraph" w:customStyle="1" w:styleId="B1970BD8961148D08388E00F70D0E0D9">
    <w:name w:val="B1970BD8961148D08388E00F70D0E0D9"/>
    <w:rsid w:val="00462D33"/>
  </w:style>
  <w:style w:type="paragraph" w:customStyle="1" w:styleId="9564097CD8294E1099612793002AAC59">
    <w:name w:val="9564097CD8294E1099612793002AAC59"/>
    <w:rsid w:val="00462D33"/>
  </w:style>
  <w:style w:type="paragraph" w:customStyle="1" w:styleId="D15843DB6DA24B998FB5AF84B7194E71">
    <w:name w:val="D15843DB6DA24B998FB5AF84B7194E71"/>
    <w:rsid w:val="00462D33"/>
  </w:style>
  <w:style w:type="paragraph" w:customStyle="1" w:styleId="A280EDB364434B5C8ADE41C2CA945F62">
    <w:name w:val="A280EDB364434B5C8ADE41C2CA945F62"/>
    <w:rsid w:val="00462D33"/>
  </w:style>
  <w:style w:type="paragraph" w:customStyle="1" w:styleId="7AFE902921954D35A732E9BB2FF0F18E">
    <w:name w:val="7AFE902921954D35A732E9BB2FF0F18E"/>
    <w:rsid w:val="00462D33"/>
  </w:style>
  <w:style w:type="paragraph" w:customStyle="1" w:styleId="377B13EE3B7E43939663CD93ED8A4DB5">
    <w:name w:val="377B13EE3B7E43939663CD93ED8A4DB5"/>
    <w:rsid w:val="00462D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4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2020-09-22T14:01:00Z</dcterms:created>
  <dcterms:modified xsi:type="dcterms:W3CDTF">2020-10-03T09:38:00Z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AD03\Bala.Baskar</vt:lpwstr>
  </property>
  <property fmtid="{D5CDD505-2E9C-101B-9397-08002B2CF9AE}" pid="5" name="DLPManualFileClassificationLastModificationDate">
    <vt:lpwstr>1600161091</vt:lpwstr>
  </property>
  <property fmtid="{D5CDD505-2E9C-101B-9397-08002B2CF9AE}" pid="6" name="DLPManualFileClassificationVersion">
    <vt:lpwstr>11.4.0.45</vt:lpwstr>
  </property>
</Properties>
</file>